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FD7C6" w14:textId="77777777" w:rsidR="00571803" w:rsidRPr="00F92588" w:rsidRDefault="00571803" w:rsidP="0011645D">
      <w:pPr>
        <w:keepNext/>
        <w:tabs>
          <w:tab w:val="left" w:pos="11199"/>
        </w:tabs>
        <w:spacing w:after="0" w:line="240" w:lineRule="auto"/>
        <w:ind w:left="315" w:right="277"/>
        <w:outlineLvl w:val="3"/>
        <w:rPr>
          <w:rFonts w:eastAsia="Times New Roman"/>
          <w:b/>
          <w:bCs/>
          <w:sz w:val="24"/>
          <w:szCs w:val="20"/>
          <w:lang w:val="vi-VN"/>
        </w:rPr>
      </w:pPr>
    </w:p>
    <w:p w14:paraId="54E574C9" w14:textId="77777777" w:rsidR="00571803" w:rsidRPr="00F92588" w:rsidRDefault="00334879" w:rsidP="00571803">
      <w:pPr>
        <w:keepNext/>
        <w:spacing w:after="0" w:line="240" w:lineRule="auto"/>
        <w:ind w:left="315" w:right="277"/>
        <w:outlineLvl w:val="3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AF32DF" wp14:editId="3E3F6E67">
                <wp:simplePos x="0" y="0"/>
                <wp:positionH relativeFrom="column">
                  <wp:posOffset>5867400</wp:posOffset>
                </wp:positionH>
                <wp:positionV relativeFrom="paragraph">
                  <wp:posOffset>84455</wp:posOffset>
                </wp:positionV>
                <wp:extent cx="1266825" cy="1524635"/>
                <wp:effectExtent l="8890" t="10795" r="10160" b="7620"/>
                <wp:wrapNone/>
                <wp:docPr id="581734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52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FE97C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4D079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29525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48EB0A" w14:textId="77777777" w:rsidR="00571803" w:rsidRPr="00617697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</w:t>
                            </w:r>
                            <w:r>
                              <w:rPr>
                                <w:sz w:val="24"/>
                              </w:rPr>
                              <w:t>nh</w:t>
                            </w:r>
                          </w:p>
                          <w:p w14:paraId="1E6D95C8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13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F32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2pt;margin-top:6.65pt;width:99.7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">
                <v:textbox>
                  <w:txbxContent>
                    <w:p w14:paraId="251FE97C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544D079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2A29525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0E48EB0A" w14:textId="77777777" w:rsidR="00571803" w:rsidRPr="00617697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5B0DB2">
                        <w:rPr>
                          <w:sz w:val="24"/>
                        </w:rPr>
                        <w:t>Ả</w:t>
                      </w:r>
                      <w:r>
                        <w:rPr>
                          <w:sz w:val="24"/>
                        </w:rPr>
                        <w:t>nh</w:t>
                      </w:r>
                    </w:p>
                    <w:p w14:paraId="1E6D95C8" w14:textId="77777777" w:rsidR="00571803" w:rsidRPr="000F13C4" w:rsidRDefault="00571803" w:rsidP="00571803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F13C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(2</w:t>
                      </w:r>
                      <w:r w:rsidRPr="000F13C4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71803" w:rsidRPr="00F92588">
        <w:rPr>
          <w:rFonts w:eastAsia="Times New Roman"/>
          <w:b/>
          <w:bCs/>
          <w:sz w:val="24"/>
          <w:szCs w:val="20"/>
          <w:lang w:val="vi-VN"/>
        </w:rPr>
        <w:t xml:space="preserve">                                             </w:t>
      </w:r>
      <w:r w:rsidR="00571803" w:rsidRPr="00F92588">
        <w:rPr>
          <w:rFonts w:eastAsia="Times New Roman"/>
          <w:b/>
          <w:sz w:val="24"/>
          <w:szCs w:val="20"/>
          <w:lang w:val="vi-VN"/>
        </w:rPr>
        <w:t>CỘNG HÒA XÃ HỘI CHỦ NGHĨA VIỆT NAM</w:t>
      </w:r>
    </w:p>
    <w:p w14:paraId="01BE2328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bCs/>
          <w:szCs w:val="20"/>
          <w:lang w:val="vi-VN"/>
        </w:rPr>
        <w:t>Độc lập - Tự do - Hạnh phúc</w:t>
      </w:r>
    </w:p>
    <w:p w14:paraId="76577631" w14:textId="77777777" w:rsidR="00571803" w:rsidRPr="00F92588" w:rsidRDefault="00334879" w:rsidP="00571803">
      <w:pPr>
        <w:spacing w:after="0" w:line="36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7B33A5" wp14:editId="6B790CB1">
                <wp:simplePos x="0" y="0"/>
                <wp:positionH relativeFrom="column">
                  <wp:posOffset>2658110</wp:posOffset>
                </wp:positionH>
                <wp:positionV relativeFrom="paragraph">
                  <wp:posOffset>22225</wp:posOffset>
                </wp:positionV>
                <wp:extent cx="2025650" cy="0"/>
                <wp:effectExtent l="9525" t="13970" r="12700" b="5080"/>
                <wp:wrapNone/>
                <wp:docPr id="77564606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7186F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3pt,1.75pt" to="368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"/>
            </w:pict>
          </mc:Fallback>
        </mc:AlternateContent>
      </w:r>
    </w:p>
    <w:p w14:paraId="145E2CA4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bCs/>
          <w:sz w:val="32"/>
          <w:szCs w:val="20"/>
          <w:lang w:val="vi-VN"/>
        </w:rPr>
      </w:pPr>
      <w:r w:rsidRPr="00F92588">
        <w:rPr>
          <w:rFonts w:eastAsia="Times New Roman"/>
          <w:b/>
          <w:bCs/>
          <w:sz w:val="32"/>
          <w:szCs w:val="20"/>
          <w:lang w:val="vi-VN"/>
        </w:rPr>
        <w:t>TỜ KHAI</w:t>
      </w:r>
    </w:p>
    <w:p w14:paraId="7BE35D47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>(Dùng cho công dân Việt Nam</w:t>
      </w:r>
      <w:r w:rsidRPr="00F92588">
        <w:rPr>
          <w:rFonts w:eastAsia="Times New Roman"/>
          <w:sz w:val="24"/>
          <w:szCs w:val="20"/>
          <w:lang w:val="vi-VN"/>
        </w:rPr>
        <w:t xml:space="preserve"> đề nghị cấp</w:t>
      </w:r>
    </w:p>
    <w:p w14:paraId="5C7E547E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hộ chiếu phổ thông ở nước ngoài)</w:t>
      </w:r>
      <w:r w:rsidRPr="00F92588">
        <w:rPr>
          <w:rFonts w:eastAsia="Times New Roman"/>
          <w:sz w:val="24"/>
          <w:szCs w:val="20"/>
          <w:vertAlign w:val="superscript"/>
          <w:lang w:val="vi-VN"/>
        </w:rPr>
        <w:t>(1)</w:t>
      </w:r>
    </w:p>
    <w:p w14:paraId="757C4E98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 w:firstLine="360"/>
        <w:jc w:val="center"/>
        <w:rPr>
          <w:rFonts w:eastAsia="Times New Roman"/>
          <w:sz w:val="24"/>
          <w:szCs w:val="20"/>
          <w:lang w:val="vi-VN"/>
        </w:rPr>
      </w:pPr>
    </w:p>
    <w:p w14:paraId="3CE021D8" w14:textId="77777777" w:rsidR="00571803" w:rsidRPr="00F92588" w:rsidRDefault="00571803" w:rsidP="00571803">
      <w:pPr>
        <w:spacing w:after="0" w:line="360" w:lineRule="auto"/>
        <w:jc w:val="center"/>
        <w:rPr>
          <w:rFonts w:eastAsia="Times New Roman"/>
          <w:sz w:val="24"/>
          <w:szCs w:val="20"/>
          <w:lang w:val="vi-VN"/>
        </w:rPr>
      </w:pPr>
    </w:p>
    <w:p w14:paraId="7D7F226C" w14:textId="3C670997" w:rsidR="00571803" w:rsidRPr="00C84223" w:rsidRDefault="00571803" w:rsidP="00C63152">
      <w:pPr>
        <w:tabs>
          <w:tab w:val="left" w:pos="2552"/>
          <w:tab w:val="left" w:pos="8364"/>
        </w:tabs>
        <w:spacing w:before="40" w:after="80"/>
        <w:rPr>
          <w:rFonts w:asciiTheme="minorHAnsi" w:hAnsiTheme="minorHAnsi"/>
          <w:color w:val="000000"/>
          <w:sz w:val="26"/>
          <w:szCs w:val="26"/>
          <w:lang w:val="vi-VN"/>
        </w:rPr>
      </w:pPr>
      <w:r w:rsidRPr="00F92588">
        <w:rPr>
          <w:color w:val="000000"/>
          <w:sz w:val="24"/>
          <w:szCs w:val="24"/>
          <w:lang w:val="vi-VN"/>
        </w:rPr>
        <w:t xml:space="preserve">     1. Họ</w:t>
      </w:r>
      <w:r w:rsidR="00C904CB" w:rsidRPr="00C904CB">
        <w:rPr>
          <w:color w:val="000000"/>
          <w:sz w:val="24"/>
          <w:szCs w:val="24"/>
          <w:lang w:val="vi-VN"/>
        </w:rPr>
        <w:t xml:space="preserve">: </w:t>
      </w:r>
      <w:r w:rsidR="00B36D77" w:rsidRPr="00091F0E">
        <w:rPr>
          <w:sz w:val="22"/>
          <w:lang w:val="nl-NL"/>
        </w:rPr>
        <w:t>{firstname}</w:t>
      </w:r>
      <w:r w:rsidR="00B36D77">
        <w:rPr>
          <w:color w:val="000000"/>
          <w:sz w:val="26"/>
          <w:szCs w:val="26"/>
          <w:lang w:val="vi-VN"/>
        </w:rPr>
        <w:tab/>
      </w:r>
      <w:r w:rsidR="00F92588" w:rsidRPr="00F92588">
        <w:rPr>
          <w:color w:val="000000"/>
          <w:sz w:val="24"/>
          <w:szCs w:val="24"/>
          <w:lang w:val="vi-VN"/>
        </w:rPr>
        <w:t xml:space="preserve"> Chữ đệm và tên</w:t>
      </w:r>
      <w:r w:rsidR="00C904CB" w:rsidRPr="00C01D41">
        <w:rPr>
          <w:color w:val="000000"/>
          <w:sz w:val="24"/>
          <w:szCs w:val="24"/>
          <w:lang w:val="vi-VN"/>
        </w:rPr>
        <w:t xml:space="preserve">: </w:t>
      </w:r>
      <w:r w:rsidR="00721AD8">
        <w:rPr>
          <w:bCs/>
          <w:sz w:val="22"/>
          <w:lang w:val="nl-NL"/>
        </w:rPr>
        <w:t>{</w:t>
      </w:r>
      <w:r w:rsidR="00B36D77" w:rsidRPr="00091F0E">
        <w:rPr>
          <w:bCs/>
          <w:sz w:val="22"/>
          <w:lang w:val="nl-NL"/>
        </w:rPr>
        <w:t>lastname}</w:t>
      </w:r>
      <w:r w:rsidR="00E679E1">
        <w:rPr>
          <w:bCs/>
          <w:sz w:val="22"/>
          <w:lang w:val="nl-NL"/>
        </w:rPr>
        <w:t xml:space="preserve">                            </w:t>
      </w:r>
      <w:r w:rsidRPr="00F92588">
        <w:rPr>
          <w:color w:val="000000"/>
          <w:sz w:val="24"/>
          <w:szCs w:val="24"/>
          <w:lang w:val="vi-VN"/>
        </w:rPr>
        <w:t xml:space="preserve">2. Giới tính: </w:t>
      </w:r>
      <w:r w:rsidR="00215308" w:rsidRPr="00C84223">
        <w:rPr>
          <w:color w:val="000000"/>
          <w:sz w:val="24"/>
          <w:szCs w:val="24"/>
          <w:lang w:val="vi-VN"/>
        </w:rPr>
        <w:t>{gender}</w:t>
      </w:r>
    </w:p>
    <w:p w14:paraId="115889F7" w14:textId="1C06AC39" w:rsidR="00B36D77" w:rsidRDefault="00571803" w:rsidP="00AE6EC6">
      <w:pPr>
        <w:tabs>
          <w:tab w:val="left" w:pos="6804"/>
          <w:tab w:val="lef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3. Sinh ngày</w:t>
      </w:r>
      <w:r w:rsidR="00C01D41" w:rsidRPr="003A5B4C">
        <w:rPr>
          <w:rFonts w:eastAsia="Times New Roman"/>
          <w:sz w:val="24"/>
          <w:szCs w:val="20"/>
          <w:lang w:val="vi-VN"/>
        </w:rPr>
        <w:t>:</w:t>
      </w:r>
      <w:r w:rsidR="00753370" w:rsidRPr="00753370">
        <w:rPr>
          <w:bCs/>
          <w:sz w:val="22"/>
          <w:lang w:val="vi-VN"/>
        </w:rPr>
        <w:t xml:space="preserve"> {</w:t>
      </w:r>
      <w:r w:rsidR="00753370" w:rsidRPr="00B65D98">
        <w:rPr>
          <w:bCs/>
          <w:sz w:val="22"/>
          <w:lang w:val="vi-VN"/>
        </w:rPr>
        <w:t>date</w:t>
      </w:r>
      <w:r w:rsidR="00753370" w:rsidRPr="00753370">
        <w:rPr>
          <w:bCs/>
          <w:sz w:val="22"/>
          <w:lang w:val="vi-VN"/>
        </w:rPr>
        <w:t>}</w:t>
      </w:r>
      <w:r w:rsidR="00462243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Nơi sinh</w:t>
      </w:r>
      <w:r w:rsidR="00FE725D" w:rsidRPr="00B36D77">
        <w:rPr>
          <w:rFonts w:eastAsia="Times New Roman"/>
          <w:sz w:val="24"/>
          <w:szCs w:val="20"/>
          <w:vertAlign w:val="superscript"/>
          <w:lang w:val="vi-VN"/>
        </w:rPr>
        <w:t>(4)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(tỉnh,</w:t>
      </w:r>
      <w:r w:rsidR="00F92588" w:rsidRPr="00F92588">
        <w:rPr>
          <w:rFonts w:eastAsia="Times New Roman"/>
          <w:i/>
          <w:iCs/>
          <w:sz w:val="24"/>
          <w:szCs w:val="20"/>
          <w:lang w:val="vi-VN"/>
        </w:rPr>
        <w:t>TP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)</w:t>
      </w:r>
      <w:r w:rsidR="00CA5BE8" w:rsidRPr="00CB69D3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3D0439">
        <w:rPr>
          <w:bCs/>
          <w:sz w:val="22"/>
          <w:lang w:val="nl-NL"/>
        </w:rPr>
        <w:t>{</w:t>
      </w:r>
      <w:r w:rsidR="003D0439" w:rsidRPr="001A1F84">
        <w:rPr>
          <w:bCs/>
          <w:sz w:val="22"/>
          <w:lang w:val="nl-NL"/>
        </w:rPr>
        <w:t>date_address</w:t>
      </w:r>
      <w:r w:rsidR="003D0439">
        <w:rPr>
          <w:bCs/>
          <w:sz w:val="22"/>
          <w:lang w:val="nl-NL"/>
        </w:rPr>
        <w:t>}</w:t>
      </w:r>
      <w:r w:rsidR="00B36D77">
        <w:rPr>
          <w:rFonts w:eastAsia="Times New Roman"/>
          <w:sz w:val="24"/>
          <w:szCs w:val="20"/>
          <w:lang w:val="vi-VN"/>
        </w:rPr>
        <w:tab/>
      </w:r>
    </w:p>
    <w:p w14:paraId="0CB17E9B" w14:textId="51BAC209" w:rsidR="00571803" w:rsidRPr="00BF5B97" w:rsidRDefault="00571803" w:rsidP="00E111A4">
      <w:pPr>
        <w:tabs>
          <w:tab w:val="left" w:pos="7655"/>
          <w:tab w:val="left" w:pos="11199"/>
        </w:tabs>
        <w:ind w:left="284" w:right="313"/>
        <w:rPr>
          <w:sz w:val="24"/>
          <w:szCs w:val="24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 xml:space="preserve">4. </w:t>
      </w:r>
      <w:r w:rsidRPr="00F92588">
        <w:rPr>
          <w:sz w:val="24"/>
          <w:szCs w:val="24"/>
          <w:lang w:val="vi-VN"/>
        </w:rPr>
        <w:t>Số ĐDCN/CMND</w:t>
      </w:r>
      <w:r w:rsidRPr="00F92588">
        <w:rPr>
          <w:rFonts w:eastAsia="Times New Roman"/>
          <w:spacing w:val="-10"/>
          <w:sz w:val="24"/>
          <w:szCs w:val="24"/>
          <w:vertAlign w:val="superscript"/>
          <w:lang w:val="vi-VN"/>
        </w:rPr>
        <w:t xml:space="preserve"> </w:t>
      </w:r>
      <w:r w:rsidRPr="00F92588">
        <w:rPr>
          <w:rFonts w:eastAsia="Times New Roman"/>
          <w:sz w:val="24"/>
          <w:szCs w:val="24"/>
          <w:lang w:val="vi-VN"/>
        </w:rPr>
        <w:t>(</w:t>
      </w:r>
      <w:r w:rsidR="00F92588" w:rsidRPr="00F92588">
        <w:rPr>
          <w:rFonts w:eastAsia="Times New Roman"/>
          <w:i/>
          <w:sz w:val="24"/>
          <w:szCs w:val="24"/>
          <w:lang w:val="vi-VN"/>
        </w:rPr>
        <w:t>nếu có</w:t>
      </w:r>
      <w:r w:rsidR="00F92588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 xml:space="preserve">) </w:t>
      </w:r>
      <w:r w:rsidRPr="00F92588">
        <w:rPr>
          <w:rFonts w:eastAsia="Times New Roman"/>
          <w:sz w:val="24"/>
          <w:szCs w:val="24"/>
          <w:vertAlign w:val="superscript"/>
          <w:lang w:val="vi-VN"/>
        </w:rPr>
        <w:t>(2)</w:t>
      </w:r>
      <w:r w:rsidR="00CB69D3" w:rsidRPr="00CB69D3">
        <w:rPr>
          <w:rFonts w:eastAsia="Times New Roman"/>
          <w:sz w:val="24"/>
          <w:szCs w:val="24"/>
          <w:vertAlign w:val="superscript"/>
          <w:lang w:val="vi-VN"/>
        </w:rPr>
        <w:t xml:space="preserve"> </w:t>
      </w:r>
      <w:r w:rsidR="00CB69D3" w:rsidRPr="009D23BD">
        <w:rPr>
          <w:rFonts w:eastAsia="Times New Roman"/>
          <w:sz w:val="24"/>
          <w:szCs w:val="24"/>
          <w:lang w:val="vi-VN"/>
        </w:rPr>
        <w:t xml:space="preserve">: </w:t>
      </w:r>
      <w:r w:rsidR="00BF6F97" w:rsidRPr="005A342C">
        <w:rPr>
          <w:i/>
          <w:iCs/>
          <w:sz w:val="24"/>
          <w:szCs w:val="24"/>
          <w:lang w:val="vi-VN"/>
        </w:rPr>
        <w:t>{</w:t>
      </w:r>
      <w:r w:rsidR="009E132F" w:rsidRPr="005A342C">
        <w:rPr>
          <w:i/>
          <w:iCs/>
          <w:sz w:val="24"/>
          <w:szCs w:val="24"/>
          <w:lang w:val="vi-VN"/>
        </w:rPr>
        <w:t>#</w:t>
      </w:r>
      <w:r w:rsidR="00BF6F97" w:rsidRPr="005A342C">
        <w:rPr>
          <w:i/>
          <w:iCs/>
          <w:sz w:val="24"/>
          <w:szCs w:val="24"/>
          <w:lang w:val="vi-VN"/>
        </w:rPr>
        <w:t>cmnd}</w:t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{.} </w:t>
      </w:r>
      <w:r w:rsidR="00BF6F97" w:rsidRPr="005A342C">
        <w:rPr>
          <w:i/>
          <w:iCs/>
          <w:sz w:val="24"/>
          <w:szCs w:val="24"/>
          <w:lang w:val="vi-VN"/>
        </w:rPr>
        <w:t>{</w:t>
      </w:r>
      <w:r w:rsidR="00B14B52" w:rsidRPr="005A342C">
        <w:rPr>
          <w:i/>
          <w:iCs/>
          <w:sz w:val="24"/>
          <w:szCs w:val="24"/>
          <w:lang w:val="vi-VN"/>
        </w:rPr>
        <w:t>/</w:t>
      </w:r>
      <w:r w:rsidR="00E87BC6" w:rsidRPr="005A342C">
        <w:rPr>
          <w:i/>
          <w:iCs/>
          <w:sz w:val="24"/>
          <w:szCs w:val="24"/>
          <w:lang w:val="vi-VN"/>
        </w:rPr>
        <w:t>cmnd</w:t>
      </w:r>
      <w:r w:rsidR="00CC5FD7" w:rsidRPr="005A342C">
        <w:rPr>
          <w:i/>
          <w:iCs/>
          <w:sz w:val="24"/>
          <w:szCs w:val="24"/>
          <w:lang w:val="vi-VN"/>
        </w:rPr>
        <w:t>}</w:t>
      </w:r>
      <w:r w:rsidR="00E111A4">
        <w:rPr>
          <w:sz w:val="24"/>
          <w:szCs w:val="24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Ngày cấp</w:t>
      </w:r>
      <w:r w:rsidR="008D07D3" w:rsidRPr="008D07D3">
        <w:rPr>
          <w:rFonts w:eastAsia="Times New Roman"/>
          <w:sz w:val="24"/>
          <w:szCs w:val="20"/>
          <w:lang w:val="vi-VN"/>
        </w:rPr>
        <w:t xml:space="preserve">: </w:t>
      </w:r>
      <w:r w:rsidR="008D07D3" w:rsidRPr="00F65E66">
        <w:rPr>
          <w:b/>
          <w:sz w:val="22"/>
          <w:lang w:val="nl-NL"/>
        </w:rPr>
        <w:t>{</w:t>
      </w:r>
      <w:r w:rsidR="008D07D3" w:rsidRPr="008B237D">
        <w:rPr>
          <w:bCs/>
          <w:sz w:val="22"/>
          <w:lang w:val="nl-NL"/>
        </w:rPr>
        <w:t>cmnd_day</w:t>
      </w:r>
      <w:r w:rsidR="008D07D3">
        <w:rPr>
          <w:bCs/>
          <w:sz w:val="22"/>
          <w:lang w:val="nl-NL"/>
        </w:rPr>
        <w:t>}</w:t>
      </w:r>
      <w:r w:rsidR="008D07D3">
        <w:rPr>
          <w:bCs/>
          <w:sz w:val="22"/>
          <w:lang w:val="nl-NL"/>
        </w:rPr>
        <w:tab/>
      </w:r>
    </w:p>
    <w:p w14:paraId="1052CACA" w14:textId="627BAE99" w:rsidR="00571803" w:rsidRPr="00F92588" w:rsidRDefault="00571803" w:rsidP="00DA49C7">
      <w:pPr>
        <w:tabs>
          <w:tab w:val="left" w:pos="3119"/>
          <w:tab w:val="left" w:pos="6521"/>
          <w:tab w:val="lef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5. Dân tộc</w:t>
      </w:r>
      <w:r w:rsidR="009D23BD">
        <w:rPr>
          <w:bCs/>
          <w:sz w:val="22"/>
          <w:lang w:val="nl-NL"/>
        </w:rPr>
        <w:t xml:space="preserve">: </w:t>
      </w:r>
      <w:r w:rsidR="007B0BE5">
        <w:rPr>
          <w:bCs/>
          <w:sz w:val="22"/>
          <w:lang w:val="nl-NL"/>
        </w:rPr>
        <w:t>{</w:t>
      </w:r>
      <w:r w:rsidR="007B0BE5" w:rsidRPr="001A1F84">
        <w:rPr>
          <w:bCs/>
          <w:sz w:val="22"/>
          <w:lang w:val="nl-NL"/>
        </w:rPr>
        <w:t>nation</w:t>
      </w:r>
      <w:r w:rsidR="007B0BE5">
        <w:rPr>
          <w:bCs/>
          <w:sz w:val="22"/>
          <w:lang w:val="nl-NL"/>
        </w:rPr>
        <w:t>}</w:t>
      </w:r>
      <w:r w:rsidR="007B0BE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6. Tôn giáo</w:t>
      </w:r>
      <w:r w:rsidR="006F6169" w:rsidRPr="008D2733">
        <w:rPr>
          <w:rFonts w:eastAsia="Times New Roman"/>
          <w:sz w:val="24"/>
          <w:szCs w:val="20"/>
          <w:lang w:val="vi-VN"/>
        </w:rPr>
        <w:t xml:space="preserve">: </w:t>
      </w:r>
      <w:r w:rsidR="0011645D">
        <w:rPr>
          <w:bCs/>
          <w:sz w:val="22"/>
          <w:lang w:val="nl-NL"/>
        </w:rPr>
        <w:t>{</w:t>
      </w:r>
      <w:r w:rsidR="0011645D" w:rsidRPr="001A1F84">
        <w:rPr>
          <w:bCs/>
          <w:sz w:val="22"/>
          <w:lang w:val="nl-NL"/>
        </w:rPr>
        <w:t>religion</w:t>
      </w:r>
      <w:r w:rsidR="0011645D">
        <w:rPr>
          <w:bCs/>
          <w:sz w:val="22"/>
          <w:lang w:val="nl-NL"/>
        </w:rPr>
        <w:t>}</w:t>
      </w:r>
      <w:r w:rsidR="0011645D">
        <w:rPr>
          <w:bCs/>
          <w:sz w:val="22"/>
          <w:lang w:val="nl-NL"/>
        </w:rPr>
        <w:tab/>
      </w:r>
      <w:r w:rsidR="0011645D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7. Số điện thoại</w:t>
      </w:r>
      <w:r w:rsidR="00F92588" w:rsidRPr="00F92588">
        <w:rPr>
          <w:rFonts w:eastAsia="Times New Roman"/>
          <w:sz w:val="24"/>
          <w:szCs w:val="20"/>
          <w:vertAlign w:val="superscript"/>
          <w:lang w:val="vi-VN"/>
        </w:rPr>
        <w:t>(5)</w:t>
      </w:r>
      <w:r w:rsidR="00015411" w:rsidRPr="00015411">
        <w:rPr>
          <w:rFonts w:eastAsia="Times New Roman"/>
          <w:sz w:val="24"/>
          <w:szCs w:val="20"/>
          <w:vertAlign w:val="superscript"/>
          <w:lang w:val="vi-VN"/>
        </w:rPr>
        <w:t xml:space="preserve"> </w:t>
      </w:r>
      <w:r w:rsidR="008D2733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11645D" w:rsidRPr="00493502">
        <w:rPr>
          <w:rFonts w:eastAsia="Times New Roman"/>
          <w:sz w:val="24"/>
          <w:szCs w:val="20"/>
          <w:lang w:val="vi-VN"/>
        </w:rPr>
        <w:t>{phone}</w:t>
      </w:r>
      <w:r w:rsidR="0011645D" w:rsidRPr="00493502">
        <w:rPr>
          <w:rFonts w:eastAsia="Times New Roman"/>
          <w:sz w:val="24"/>
          <w:szCs w:val="20"/>
          <w:lang w:val="vi-VN"/>
        </w:rPr>
        <w:tab/>
      </w:r>
    </w:p>
    <w:p w14:paraId="03E71721" w14:textId="769FD9AF" w:rsidR="00571803" w:rsidRPr="00F92588" w:rsidRDefault="00571803" w:rsidP="00A96390">
      <w:pPr>
        <w:tabs>
          <w:tab w:val="left" w:leader="dot" w:pos="11296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8. Địa chỉ cư trú ở nước ngoài</w:t>
      </w:r>
      <w:r w:rsidR="00084A87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72691C">
        <w:rPr>
          <w:bCs/>
          <w:sz w:val="22"/>
          <w:lang w:val="nl-NL"/>
        </w:rPr>
        <w:t>{</w:t>
      </w:r>
      <w:r w:rsidR="0072691C" w:rsidRPr="009A5A8A">
        <w:rPr>
          <w:bCs/>
          <w:sz w:val="22"/>
          <w:lang w:val="nl-NL"/>
        </w:rPr>
        <w:t>address_foreign</w:t>
      </w:r>
      <w:r w:rsidR="0072691C">
        <w:rPr>
          <w:bCs/>
          <w:sz w:val="22"/>
          <w:lang w:val="nl-NL"/>
        </w:rPr>
        <w:t>}</w:t>
      </w:r>
    </w:p>
    <w:p w14:paraId="62B13B13" w14:textId="3B366735" w:rsidR="006554F6" w:rsidRPr="00F92588" w:rsidRDefault="00571803" w:rsidP="00D620A3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9. Địa chỉ thường trú ở trong nước trước khi xuất cảnh</w:t>
      </w:r>
      <w:r w:rsidR="00F532BC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DF023B">
        <w:rPr>
          <w:bCs/>
          <w:sz w:val="22"/>
          <w:lang w:val="nl-NL"/>
        </w:rPr>
        <w:t>{</w:t>
      </w:r>
      <w:r w:rsidR="00DF023B" w:rsidRPr="00A02E60">
        <w:rPr>
          <w:bCs/>
          <w:sz w:val="22"/>
          <w:lang w:val="nl-NL"/>
        </w:rPr>
        <w:t>address_vn</w:t>
      </w:r>
      <w:r w:rsidR="00DF023B">
        <w:rPr>
          <w:bCs/>
          <w:sz w:val="22"/>
          <w:lang w:val="nl-NL"/>
        </w:rPr>
        <w:t>}</w:t>
      </w:r>
    </w:p>
    <w:p w14:paraId="44343E5D" w14:textId="7837434D" w:rsidR="00571803" w:rsidRDefault="00571803" w:rsidP="007C0764">
      <w:pPr>
        <w:tabs>
          <w:tab w:val="left" w:pos="4253"/>
          <w:tab w:val="lef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10. Nghề nghiệp</w:t>
      </w:r>
      <w:r w:rsidR="00C04972" w:rsidRPr="00AD662A">
        <w:rPr>
          <w:rFonts w:eastAsia="Times New Roman"/>
          <w:sz w:val="24"/>
          <w:szCs w:val="20"/>
          <w:lang w:val="vi-VN"/>
        </w:rPr>
        <w:t xml:space="preserve">: </w:t>
      </w:r>
      <w:r w:rsidR="00120CEA">
        <w:rPr>
          <w:bCs/>
          <w:sz w:val="22"/>
          <w:lang w:val="nl-NL"/>
        </w:rPr>
        <w:t>{job}</w:t>
      </w:r>
      <w:r w:rsidR="007C076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11. Tên và địa chỉ cơ quan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có)</w:t>
      </w:r>
      <w:r w:rsidR="00592E14" w:rsidRPr="00AD662A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203BA0" w:rsidRPr="00203BA0">
        <w:rPr>
          <w:rFonts w:eastAsia="Times New Roman"/>
          <w:i/>
          <w:iCs/>
          <w:sz w:val="24"/>
          <w:szCs w:val="20"/>
          <w:lang w:val="vi-VN"/>
        </w:rPr>
        <w:t>{address_organ}</w:t>
      </w:r>
      <w:r w:rsidR="00203BA0">
        <w:rPr>
          <w:rFonts w:eastAsia="Times New Roman"/>
          <w:i/>
          <w:iCs/>
          <w:sz w:val="24"/>
          <w:szCs w:val="20"/>
          <w:lang w:val="vi-VN"/>
        </w:rPr>
        <w:tab/>
      </w:r>
    </w:p>
    <w:p w14:paraId="4F805349" w14:textId="1BADB9F4" w:rsidR="00571803" w:rsidRPr="00274BCA" w:rsidRDefault="00571803" w:rsidP="00FA3734">
      <w:pPr>
        <w:tabs>
          <w:tab w:val="left" w:pos="5245"/>
          <w:tab w:val="left" w:pos="7230"/>
          <w:tab w:val="left" w:pos="9923"/>
          <w:tab w:val="lef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12. Cha: họ và tên</w:t>
      </w:r>
      <w:r w:rsidR="00AD662A" w:rsidRPr="00A42E47">
        <w:rPr>
          <w:rFonts w:eastAsia="Times New Roman"/>
          <w:sz w:val="24"/>
          <w:szCs w:val="20"/>
          <w:lang w:val="vi-VN"/>
        </w:rPr>
        <w:t xml:space="preserve">: </w:t>
      </w:r>
      <w:r w:rsidR="003E7CB4">
        <w:rPr>
          <w:bCs/>
          <w:sz w:val="22"/>
          <w:lang w:val="nl-NL"/>
        </w:rPr>
        <w:t>{name_dad}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CD5DE1" w:rsidRPr="0034026B">
        <w:rPr>
          <w:rFonts w:eastAsia="Times New Roman"/>
          <w:sz w:val="24"/>
          <w:szCs w:val="20"/>
          <w:lang w:val="vi-VN"/>
        </w:rPr>
        <w:t xml:space="preserve">: </w:t>
      </w:r>
      <w:r w:rsidR="00274BCA" w:rsidRPr="00274BCA">
        <w:rPr>
          <w:rFonts w:eastAsia="Times New Roman"/>
          <w:sz w:val="24"/>
          <w:szCs w:val="20"/>
          <w:lang w:val="vi-VN"/>
        </w:rPr>
        <w:t>{</w:t>
      </w:r>
      <w:r w:rsidR="001D3B99" w:rsidRPr="001D3B99">
        <w:rPr>
          <w:rFonts w:eastAsia="Times New Roman"/>
          <w:sz w:val="24"/>
          <w:szCs w:val="20"/>
          <w:lang w:val="vi-VN"/>
        </w:rPr>
        <w:t>date</w:t>
      </w:r>
      <w:r w:rsidR="00274BCA" w:rsidRPr="00274BCA">
        <w:rPr>
          <w:rFonts w:eastAsia="Times New Roman"/>
          <w:sz w:val="24"/>
          <w:szCs w:val="20"/>
          <w:lang w:val="vi-VN"/>
        </w:rPr>
        <w:t>_dad</w:t>
      </w:r>
      <w:r w:rsidR="001D3B99" w:rsidRPr="001D3B99">
        <w:rPr>
          <w:rFonts w:eastAsia="Times New Roman"/>
          <w:sz w:val="24"/>
          <w:szCs w:val="20"/>
          <w:lang w:val="vi-VN"/>
        </w:rPr>
        <w:t>}</w:t>
      </w:r>
      <w:r w:rsidR="00013615">
        <w:rPr>
          <w:rFonts w:eastAsia="Times New Roman"/>
          <w:sz w:val="24"/>
          <w:szCs w:val="20"/>
          <w:lang w:val="vi-VN"/>
        </w:rPr>
        <w:tab/>
      </w:r>
      <w:r w:rsidR="00274BCA">
        <w:rPr>
          <w:rFonts w:eastAsia="Times New Roman"/>
          <w:sz w:val="24"/>
          <w:szCs w:val="20"/>
          <w:lang w:val="vi-VN"/>
        </w:rPr>
        <w:tab/>
      </w:r>
    </w:p>
    <w:p w14:paraId="090801C6" w14:textId="140E2B23" w:rsidR="00571803" w:rsidRPr="00F92588" w:rsidRDefault="00571803" w:rsidP="00FA3734">
      <w:pPr>
        <w:tabs>
          <w:tab w:val="left" w:pos="5245"/>
          <w:tab w:val="left" w:pos="8505"/>
          <w:tab w:val="left" w:pos="9923"/>
          <w:tab w:val="lef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Mẹ: họ và tên</w:t>
      </w:r>
      <w:r w:rsidR="00A42E47">
        <w:rPr>
          <w:rFonts w:eastAsia="Times New Roman"/>
          <w:sz w:val="24"/>
          <w:szCs w:val="20"/>
        </w:rPr>
        <w:t xml:space="preserve">: </w:t>
      </w:r>
      <w:r w:rsidR="003E7CB4">
        <w:rPr>
          <w:bCs/>
          <w:sz w:val="22"/>
          <w:lang w:val="nl-NL"/>
        </w:rPr>
        <w:t>{name_mother}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</w:t>
      </w:r>
      <w:r w:rsidR="00013615">
        <w:rPr>
          <w:rFonts w:eastAsia="Times New Roman"/>
          <w:sz w:val="24"/>
          <w:szCs w:val="20"/>
        </w:rPr>
        <w:t>y</w:t>
      </w:r>
      <w:r w:rsidR="0034026B">
        <w:rPr>
          <w:rFonts w:eastAsia="Times New Roman"/>
          <w:sz w:val="24"/>
          <w:szCs w:val="20"/>
        </w:rPr>
        <w:t xml:space="preserve">: </w:t>
      </w:r>
      <w:r w:rsidR="00013615">
        <w:rPr>
          <w:rFonts w:eastAsia="Times New Roman"/>
          <w:sz w:val="24"/>
          <w:szCs w:val="20"/>
        </w:rPr>
        <w:t>{</w:t>
      </w:r>
      <w:r w:rsidR="001D3B99" w:rsidRPr="001D3B99">
        <w:rPr>
          <w:rFonts w:eastAsia="Times New Roman"/>
          <w:sz w:val="24"/>
          <w:szCs w:val="20"/>
          <w:lang w:val="vi-VN"/>
        </w:rPr>
        <w:t>date</w:t>
      </w:r>
      <w:r w:rsidR="00013615">
        <w:rPr>
          <w:rFonts w:eastAsia="Times New Roman"/>
          <w:sz w:val="24"/>
          <w:szCs w:val="20"/>
        </w:rPr>
        <w:t>_mother}</w:t>
      </w:r>
    </w:p>
    <w:p w14:paraId="1338ABC6" w14:textId="07418AAB" w:rsidR="00571803" w:rsidRPr="003F637B" w:rsidRDefault="00571803" w:rsidP="00DE5161">
      <w:pPr>
        <w:tabs>
          <w:tab w:val="left" w:pos="5245"/>
          <w:tab w:val="left" w:pos="7513"/>
          <w:tab w:val="left" w:pos="9356"/>
          <w:tab w:val="lef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Vợ /chồng: họ và tên</w:t>
      </w:r>
      <w:r w:rsidR="00E42CD0" w:rsidRPr="00CD5DE1">
        <w:rPr>
          <w:rFonts w:eastAsia="Times New Roman"/>
          <w:sz w:val="24"/>
          <w:szCs w:val="20"/>
          <w:lang w:val="vi-VN"/>
        </w:rPr>
        <w:t xml:space="preserve">: </w:t>
      </w:r>
      <w:r w:rsidR="005C5D05">
        <w:rPr>
          <w:bCs/>
          <w:sz w:val="22"/>
          <w:lang w:val="nl-NL"/>
        </w:rPr>
        <w:t>{</w:t>
      </w:r>
      <w:r w:rsidR="005C5D05" w:rsidRPr="001A1F84">
        <w:rPr>
          <w:bCs/>
          <w:sz w:val="22"/>
          <w:lang w:val="nl-NL"/>
        </w:rPr>
        <w:t>name_chong_vo</w:t>
      </w:r>
      <w:r w:rsidR="005C5D05">
        <w:rPr>
          <w:bCs/>
          <w:sz w:val="22"/>
          <w:lang w:val="nl-NL"/>
        </w:rPr>
        <w:t>}</w:t>
      </w:r>
      <w:r w:rsidR="008F77A8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FB0C41" w:rsidRPr="007E0DD7">
        <w:rPr>
          <w:rFonts w:eastAsia="Times New Roman"/>
          <w:sz w:val="24"/>
          <w:szCs w:val="20"/>
          <w:lang w:val="vi-VN"/>
        </w:rPr>
        <w:t xml:space="preserve">: </w:t>
      </w:r>
      <w:r w:rsidR="003F637B" w:rsidRPr="003F637B">
        <w:rPr>
          <w:rFonts w:eastAsia="Times New Roman"/>
          <w:sz w:val="24"/>
          <w:szCs w:val="20"/>
          <w:lang w:val="vi-VN"/>
        </w:rPr>
        <w:t>{</w:t>
      </w:r>
      <w:r w:rsidR="00EF425C" w:rsidRPr="00EF425C">
        <w:rPr>
          <w:rFonts w:eastAsia="Times New Roman"/>
          <w:sz w:val="24"/>
          <w:szCs w:val="20"/>
          <w:lang w:val="vi-VN"/>
        </w:rPr>
        <w:t>date</w:t>
      </w:r>
      <w:r w:rsidR="003F637B" w:rsidRPr="003F637B">
        <w:rPr>
          <w:rFonts w:eastAsia="Times New Roman"/>
          <w:sz w:val="24"/>
          <w:szCs w:val="20"/>
          <w:lang w:val="vi-VN"/>
        </w:rPr>
        <w:t>_cv</w:t>
      </w:r>
      <w:r w:rsidR="00BF6F97" w:rsidRPr="00BF6F97">
        <w:rPr>
          <w:rFonts w:eastAsia="Times New Roman"/>
          <w:sz w:val="24"/>
          <w:szCs w:val="20"/>
          <w:lang w:val="vi-VN"/>
        </w:rPr>
        <w:t>}</w:t>
      </w:r>
      <w:r w:rsidR="003F637B">
        <w:rPr>
          <w:rFonts w:eastAsia="Times New Roman"/>
          <w:sz w:val="24"/>
          <w:szCs w:val="20"/>
          <w:lang w:val="vi-VN"/>
        </w:rPr>
        <w:tab/>
      </w:r>
    </w:p>
    <w:p w14:paraId="0022902B" w14:textId="4C51E5D7" w:rsidR="00571803" w:rsidRPr="00F92588" w:rsidRDefault="00571803" w:rsidP="00581071">
      <w:pPr>
        <w:tabs>
          <w:tab w:val="left" w:pos="6804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3</w:t>
      </w:r>
      <w:r w:rsidRPr="00F92588">
        <w:rPr>
          <w:rFonts w:eastAsia="Times New Roman"/>
          <w:sz w:val="24"/>
          <w:szCs w:val="20"/>
          <w:lang w:val="vi-VN"/>
        </w:rPr>
        <w:t>. Hộ chiếu phổ thông lần gần nhất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</w:t>
      </w:r>
      <w:r w:rsidRPr="00F92588">
        <w:rPr>
          <w:rFonts w:eastAsia="Times New Roman"/>
          <w:sz w:val="24"/>
          <w:szCs w:val="20"/>
          <w:lang w:val="vi-VN"/>
        </w:rPr>
        <w:t>) số</w:t>
      </w:r>
      <w:r w:rsidR="007E0DD7" w:rsidRPr="009C3E7A">
        <w:rPr>
          <w:rFonts w:eastAsia="Times New Roman"/>
          <w:sz w:val="24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>{</w:t>
      </w:r>
      <w:r w:rsidR="005B2650" w:rsidRPr="00EC7A62">
        <w:rPr>
          <w:bCs/>
          <w:sz w:val="22"/>
          <w:lang w:val="nl-NL"/>
        </w:rPr>
        <w:t>passport</w:t>
      </w:r>
      <w:r w:rsidR="005B2650">
        <w:rPr>
          <w:bCs/>
          <w:sz w:val="22"/>
          <w:lang w:val="nl-NL"/>
        </w:rPr>
        <w:t>}</w:t>
      </w:r>
      <w:r w:rsidR="005B2650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cấp</w:t>
      </w:r>
      <w:r w:rsidR="003B650A" w:rsidRPr="003B650A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ngày</w:t>
      </w:r>
      <w:r w:rsidR="009C3E7A" w:rsidRPr="00B232C6">
        <w:rPr>
          <w:rFonts w:eastAsia="Times New Roman"/>
          <w:sz w:val="24"/>
          <w:szCs w:val="20"/>
          <w:lang w:val="vi-VN"/>
        </w:rPr>
        <w:t xml:space="preserve">: </w:t>
      </w:r>
      <w:r w:rsidR="003B650A" w:rsidRPr="003B650A">
        <w:rPr>
          <w:rFonts w:eastAsia="Times New Roman"/>
          <w:sz w:val="24"/>
          <w:szCs w:val="20"/>
          <w:lang w:val="vi-VN"/>
        </w:rPr>
        <w:t>{day_</w:t>
      </w:r>
      <w:r w:rsidR="003B650A" w:rsidRPr="00717350">
        <w:rPr>
          <w:rFonts w:eastAsia="Times New Roman"/>
          <w:sz w:val="24"/>
          <w:szCs w:val="20"/>
          <w:lang w:val="vi-VN"/>
        </w:rPr>
        <w:t>pp}</w:t>
      </w:r>
    </w:p>
    <w:p w14:paraId="49016ECD" w14:textId="218463F2" w:rsidR="00571803" w:rsidRPr="00F92588" w:rsidRDefault="00571803" w:rsidP="00AC3FDF">
      <w:pPr>
        <w:tabs>
          <w:tab w:val="left" w:pos="11340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4</w:t>
      </w:r>
      <w:r w:rsidRPr="00F92588">
        <w:rPr>
          <w:rFonts w:eastAsia="Times New Roman"/>
          <w:sz w:val="24"/>
          <w:szCs w:val="20"/>
          <w:lang w:val="vi-VN"/>
        </w:rPr>
        <w:t>. Nội dung đề nghị</w:t>
      </w:r>
      <w:r w:rsidRPr="00F92588">
        <w:rPr>
          <w:rFonts w:eastAsia="Times New Roman"/>
          <w:szCs w:val="20"/>
          <w:vertAlign w:val="superscript"/>
          <w:lang w:val="vi-VN"/>
        </w:rPr>
        <w:t>(</w:t>
      </w:r>
      <w:r w:rsidR="00FE725D" w:rsidRPr="00B36D77">
        <w:rPr>
          <w:rFonts w:eastAsia="Times New Roman"/>
          <w:szCs w:val="20"/>
          <w:vertAlign w:val="superscript"/>
          <w:lang w:val="vi-VN"/>
        </w:rPr>
        <w:t>6</w:t>
      </w:r>
      <w:r w:rsidRPr="00F92588">
        <w:rPr>
          <w:rFonts w:eastAsia="Times New Roman"/>
          <w:szCs w:val="20"/>
          <w:vertAlign w:val="superscript"/>
          <w:lang w:val="vi-VN"/>
        </w:rPr>
        <w:t>)</w:t>
      </w:r>
      <w:r w:rsidR="00B232C6" w:rsidRPr="00284DDA">
        <w:rPr>
          <w:rFonts w:eastAsia="Times New Roman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>{</w:t>
      </w:r>
      <w:r w:rsidR="005B2650" w:rsidRPr="00ED4355">
        <w:rPr>
          <w:bCs/>
          <w:sz w:val="22"/>
          <w:lang w:val="nl-NL"/>
        </w:rPr>
        <w:t>de_nghi</w:t>
      </w:r>
      <w:r w:rsidR="005B2650">
        <w:rPr>
          <w:bCs/>
          <w:sz w:val="22"/>
          <w:lang w:val="nl-NL"/>
        </w:rPr>
        <w:t>}</w:t>
      </w:r>
    </w:p>
    <w:p w14:paraId="57049C9E" w14:textId="2B931210" w:rsidR="00571803" w:rsidRPr="00F92588" w:rsidRDefault="0077672A" w:rsidP="00215308">
      <w:pPr>
        <w:tabs>
          <w:tab w:val="left" w:pos="5115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E2CE6" wp14:editId="2ED817E7">
                <wp:simplePos x="0" y="0"/>
                <wp:positionH relativeFrom="column">
                  <wp:posOffset>2508250</wp:posOffset>
                </wp:positionH>
                <wp:positionV relativeFrom="paragraph">
                  <wp:posOffset>3810</wp:posOffset>
                </wp:positionV>
                <wp:extent cx="266065" cy="190500"/>
                <wp:effectExtent l="8890" t="10160" r="10795" b="8890"/>
                <wp:wrapNone/>
                <wp:docPr id="342038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DD800" id="Rectangle 5" o:spid="_x0000_s1026" style="position:absolute;margin-left:197.5pt;margin-top:.3pt;width:20.9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"/>
            </w:pict>
          </mc:Fallback>
        </mc:AlternateContent>
      </w:r>
      <w:r w:rsidR="00334879"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9DB21" wp14:editId="5B1FA1A4">
                <wp:simplePos x="0" y="0"/>
                <wp:positionH relativeFrom="column">
                  <wp:posOffset>5791200</wp:posOffset>
                </wp:positionH>
                <wp:positionV relativeFrom="paragraph">
                  <wp:posOffset>5715</wp:posOffset>
                </wp:positionV>
                <wp:extent cx="266065" cy="190500"/>
                <wp:effectExtent l="8890" t="10160" r="10795" b="8890"/>
                <wp:wrapNone/>
                <wp:docPr id="153654999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CBFEA" id="Rectangle 5" o:spid="_x0000_s1026" style="position:absolute;margin-left:456pt;margin-top:.45pt;width:20.9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"/>
            </w:pict>
          </mc:Fallback>
        </mc:AlternateContent>
      </w:r>
      <w:r w:rsidR="00571803" w:rsidRPr="00F92588">
        <w:rPr>
          <w:rFonts w:eastAsia="Times New Roman"/>
          <w:sz w:val="24"/>
          <w:szCs w:val="20"/>
          <w:lang w:val="vi-VN"/>
        </w:rPr>
        <w:t xml:space="preserve">     Cấp hộ chiếu có gắn chíp điện tử </w:t>
      </w:r>
      <w:r w:rsidR="00C904CB" w:rsidRPr="00C904CB">
        <w:rPr>
          <w:rFonts w:eastAsia="Times New Roman"/>
          <w:sz w:val="24"/>
          <w:szCs w:val="20"/>
          <w:lang w:val="vi-VN"/>
        </w:rPr>
        <w:t xml:space="preserve">   </w:t>
      </w:r>
      <w:r w:rsidR="00571803" w:rsidRPr="00F92588">
        <w:rPr>
          <w:rFonts w:eastAsia="Times New Roman"/>
          <w:sz w:val="24"/>
          <w:szCs w:val="20"/>
          <w:lang w:val="vi-VN"/>
        </w:rPr>
        <w:tab/>
        <w:t xml:space="preserve">     Cấp hộ chiếu không gắn chíp điện tử  </w:t>
      </w:r>
    </w:p>
    <w:tbl>
      <w:tblPr>
        <w:tblW w:w="11194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1"/>
        <w:gridCol w:w="5473"/>
      </w:tblGrid>
      <w:tr w:rsidR="00C904CB" w:rsidRPr="00753370" w14:paraId="2D5FEBF1" w14:textId="6A20AD5B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66F94212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0368A33B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604AB71E" w14:textId="347DA03D" w:rsidR="00772D54" w:rsidRPr="00F315FC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4"/>
                <w:szCs w:val="20"/>
                <w:lang w:val="vi-VN"/>
              </w:rPr>
            </w:pPr>
            <w:r w:rsidRPr="00F92588">
              <w:rPr>
                <w:rFonts w:eastAsia="Times New Roman"/>
                <w:bCs/>
                <w:sz w:val="24"/>
                <w:szCs w:val="20"/>
                <w:lang w:val="vi-VN"/>
              </w:rPr>
              <w:t>Tôi xin cam đoan những thông tin trên là đúng sự thật.</w:t>
            </w: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02A77226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  <w:tr w:rsidR="00F315FC" w:rsidRPr="00753370" w14:paraId="7B55826C" w14:textId="77777777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54DBFA5D" w14:textId="77777777" w:rsidR="00F315FC" w:rsidRPr="00F92588" w:rsidRDefault="00F315FC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16209735" w14:textId="77777777" w:rsidR="00F315FC" w:rsidRPr="00F92588" w:rsidRDefault="00F315FC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</w:tbl>
    <w:p w14:paraId="5F90F06E" w14:textId="77777777" w:rsidR="00F315FC" w:rsidRDefault="00F315FC" w:rsidP="00F315FC">
      <w:pPr>
        <w:spacing w:after="0" w:line="240" w:lineRule="auto"/>
        <w:ind w:left="4320" w:right="119"/>
        <w:rPr>
          <w:i/>
          <w:sz w:val="26"/>
          <w:szCs w:val="26"/>
          <w:lang w:val="vi-VN"/>
        </w:rPr>
      </w:pPr>
    </w:p>
    <w:p w14:paraId="6B4825CE" w14:textId="722D4DBC" w:rsidR="00F315FC" w:rsidRDefault="00F315FC" w:rsidP="005B1078">
      <w:pPr>
        <w:spacing w:after="0" w:line="240" w:lineRule="auto"/>
        <w:ind w:left="5760" w:right="119" w:firstLine="720"/>
        <w:rPr>
          <w:i/>
          <w:sz w:val="26"/>
          <w:szCs w:val="26"/>
          <w:lang w:val="vi-VN"/>
        </w:rPr>
      </w:pPr>
      <w:r w:rsidRPr="00F315FC">
        <w:rPr>
          <w:i/>
          <w:sz w:val="26"/>
          <w:szCs w:val="26"/>
          <w:lang w:val="vi-VN"/>
        </w:rPr>
        <w:t xml:space="preserve">Làm tại </w:t>
      </w:r>
      <w:r w:rsidR="00D92AF2" w:rsidRPr="00D92AF2">
        <w:rPr>
          <w:i/>
          <w:sz w:val="26"/>
          <w:szCs w:val="26"/>
          <w:lang w:val="vi-VN"/>
        </w:rPr>
        <w:t>Ú</w:t>
      </w:r>
      <w:r w:rsidR="00D92AF2" w:rsidRPr="007109F5">
        <w:rPr>
          <w:i/>
          <w:sz w:val="26"/>
          <w:szCs w:val="26"/>
          <w:lang w:val="vi-VN"/>
        </w:rPr>
        <w:t>c</w:t>
      </w:r>
      <w:r w:rsidRPr="00F315FC">
        <w:rPr>
          <w:i/>
          <w:sz w:val="26"/>
          <w:szCs w:val="26"/>
          <w:lang w:val="vi-VN"/>
        </w:rPr>
        <w:t xml:space="preserve"> ngày {date_ngay_now} tháng</w:t>
      </w:r>
      <w:r w:rsidR="002E621D" w:rsidRPr="002E621D">
        <w:rPr>
          <w:i/>
          <w:sz w:val="26"/>
          <w:szCs w:val="26"/>
          <w:lang w:val="vi-VN"/>
        </w:rPr>
        <w:t xml:space="preserve"> </w:t>
      </w:r>
      <w:r w:rsidRPr="00F315FC">
        <w:rPr>
          <w:i/>
          <w:sz w:val="26"/>
          <w:szCs w:val="26"/>
          <w:lang w:val="vi-VN"/>
        </w:rPr>
        <w:t>{date_thang_now} năm {date_nam_now}</w:t>
      </w:r>
    </w:p>
    <w:p w14:paraId="2B8B5836" w14:textId="56649229" w:rsidR="00F315FC" w:rsidRPr="00F315FC" w:rsidRDefault="00F315FC" w:rsidP="00F315FC">
      <w:pPr>
        <w:spacing w:after="0" w:line="240" w:lineRule="auto"/>
        <w:ind w:left="6480" w:right="119" w:firstLine="720"/>
        <w:jc w:val="both"/>
        <w:rPr>
          <w:b/>
          <w:bCs/>
          <w:i/>
          <w:sz w:val="26"/>
          <w:szCs w:val="26"/>
          <w:lang w:val="vi-VN"/>
        </w:rPr>
      </w:pPr>
      <w:r w:rsidRPr="00F315FC">
        <w:rPr>
          <w:b/>
          <w:bCs/>
          <w:i/>
          <w:sz w:val="26"/>
          <w:szCs w:val="26"/>
          <w:lang w:val="vi-VN"/>
        </w:rPr>
        <w:t>Người đề nghị (5)</w:t>
      </w:r>
    </w:p>
    <w:p w14:paraId="3BDC0995" w14:textId="1BC3D1DB" w:rsidR="00F92588" w:rsidRDefault="00F315FC" w:rsidP="00F315FC">
      <w:pPr>
        <w:spacing w:after="0" w:line="240" w:lineRule="auto"/>
        <w:ind w:left="6480" w:right="119" w:firstLine="720"/>
        <w:jc w:val="both"/>
        <w:rPr>
          <w:sz w:val="26"/>
          <w:szCs w:val="26"/>
          <w:lang w:val="vi-VN"/>
        </w:rPr>
      </w:pPr>
      <w:r w:rsidRPr="00F315FC">
        <w:rPr>
          <w:i/>
          <w:sz w:val="26"/>
          <w:szCs w:val="26"/>
          <w:lang w:val="vi-VN"/>
        </w:rPr>
        <w:t>(Ký, ghi rõ họ tên)</w:t>
      </w:r>
    </w:p>
    <w:p w14:paraId="7FC81A35" w14:textId="77777777" w:rsidR="00783F54" w:rsidRPr="00F315FC" w:rsidRDefault="00783F54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368651C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6FB9DB1" w14:textId="77777777" w:rsidR="00571803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177BC3DC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2F39EB8" w14:textId="77777777" w:rsidR="008A1A89" w:rsidRDefault="008A1A89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A99F4EA" w14:textId="77777777" w:rsidR="008A1A89" w:rsidRDefault="008A1A89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711963B5" w14:textId="77777777" w:rsidR="008A1A89" w:rsidRPr="00363486" w:rsidRDefault="008A1A89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6"/>
          <w:szCs w:val="26"/>
          <w:lang w:val="vi-VN"/>
        </w:rPr>
      </w:pPr>
    </w:p>
    <w:p w14:paraId="16A0370A" w14:textId="5F5593F1" w:rsidR="00F315FC" w:rsidRPr="008A1A89" w:rsidRDefault="00F315FC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0"/>
          <w:szCs w:val="20"/>
          <w:lang w:val="vi-VN"/>
        </w:rPr>
      </w:pPr>
      <w:r w:rsidRPr="00420902">
        <w:rPr>
          <w:rFonts w:eastAsia="Times New Roman"/>
          <w:b/>
          <w:bCs/>
          <w:sz w:val="26"/>
          <w:szCs w:val="26"/>
        </w:rPr>
        <w:t>{firstname} {lastname}</w:t>
      </w:r>
    </w:p>
    <w:p w14:paraId="25890CAB" w14:textId="5392DBB3" w:rsidR="00F315FC" w:rsidRPr="00F92588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58"/>
        <w:gridCol w:w="8580"/>
      </w:tblGrid>
      <w:tr w:rsidR="00571803" w:rsidRPr="00753370" w14:paraId="205C5DA7" w14:textId="77777777" w:rsidTr="004703C6">
        <w:tc>
          <w:tcPr>
            <w:tcW w:w="2858" w:type="dxa"/>
            <w:shd w:val="clear" w:color="auto" w:fill="auto"/>
          </w:tcPr>
          <w:p w14:paraId="0DDD63D3" w14:textId="77777777" w:rsidR="00571803" w:rsidRPr="00F92588" w:rsidRDefault="00334879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noProof/>
                <w:sz w:val="24"/>
                <w:szCs w:val="20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6CA014" wp14:editId="4D461A8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0</wp:posOffset>
                      </wp:positionV>
                      <wp:extent cx="1341120" cy="1557020"/>
                      <wp:effectExtent l="12065" t="5715" r="8890" b="8890"/>
                      <wp:wrapNone/>
                      <wp:docPr id="22653693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155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3C2F0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B4A52F8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D5DCF81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2EE78C9" w14:textId="77777777" w:rsidR="00571803" w:rsidRPr="005B0DB2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B0DB2">
                                    <w:rPr>
                                      <w:sz w:val="24"/>
                                    </w:rPr>
                                    <w:t>Ảnh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619C604E" w14:textId="77777777" w:rsidR="00571803" w:rsidRPr="000F13C4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(2</w:t>
                                  </w:r>
                                  <w:r w:rsidRPr="000F13C4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CA014" id="Text Box 7" o:spid="_x0000_s1027" type="#_x0000_t202" style="position:absolute;left:0;text-align:left;margin-left:5.5pt;margin-top:0;width:105.6pt;height:1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">
                      <v:textbox>
                        <w:txbxContent>
                          <w:p w14:paraId="40B3C2F0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4A52F8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5DCF81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EE78C9" w14:textId="77777777" w:rsidR="00571803" w:rsidRPr="005B0DB2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Ảnh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619C604E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80" w:type="dxa"/>
            <w:shd w:val="clear" w:color="auto" w:fill="auto"/>
          </w:tcPr>
          <w:p w14:paraId="014B44F0" w14:textId="77777777" w:rsidR="00571803" w:rsidRPr="00F92588" w:rsidRDefault="00571803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bCs/>
                <w:sz w:val="20"/>
                <w:szCs w:val="20"/>
                <w:lang w:val="vi-VN"/>
              </w:rPr>
              <w:t>Chú thích:</w:t>
            </w:r>
          </w:p>
          <w:p w14:paraId="3FA04FE7" w14:textId="77777777" w:rsidR="00571803" w:rsidRPr="00F92588" w:rsidRDefault="00571803" w:rsidP="004703C6">
            <w:pPr>
              <w:spacing w:after="0" w:line="240" w:lineRule="auto"/>
              <w:ind w:left="315" w:right="119" w:hanging="315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(1) Người đề nghị điền đầy đủ thông tin ghi trong mẫu, không được thêm bớt.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</w:t>
            </w:r>
          </w:p>
          <w:p w14:paraId="04262AE9" w14:textId="77777777" w:rsidR="00571803" w:rsidRPr="00F92588" w:rsidRDefault="00571803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(2) 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Ảnh </w:t>
            </w:r>
            <w:r w:rsidRPr="00F92588">
              <w:rPr>
                <w:i/>
                <w:sz w:val="20"/>
                <w:szCs w:val="20"/>
                <w:lang w:val="vi-VN"/>
              </w:rPr>
              <w:t>mới chụp không quá 06 tháng, cỡ 4cm x 6cm, mặt nhìn thẳng, đầu để trần, rõ mặt, rõ hai tai, không đeo kính, trang phục lịch sự, phông ảnh nền trắng.</w:t>
            </w:r>
          </w:p>
          <w:p w14:paraId="4748F15B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(3) Họ, chữ đệm và tên viết bằng chữ in hoa.</w:t>
            </w:r>
          </w:p>
          <w:p w14:paraId="545FF930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(4) Nếu sinh ra ở nước ngoài thì ghi tên quốc gia.</w:t>
            </w:r>
          </w:p>
          <w:p w14:paraId="00E78B12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(5) Ghi số điện thoại liên lạc ở nước ngoài và số điện thoại của thân nhân thường xuyên liên hệ ở Việt Nam (nếu có)</w:t>
            </w:r>
          </w:p>
          <w:p w14:paraId="4DCEE2D7" w14:textId="77777777" w:rsidR="00571803" w:rsidRPr="00F92588" w:rsidRDefault="00571803" w:rsidP="004703C6">
            <w:pPr>
              <w:spacing w:after="0" w:line="240" w:lineRule="auto"/>
              <w:jc w:val="both"/>
              <w:rPr>
                <w:spacing w:val="-1"/>
                <w:sz w:val="24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6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Ghi cụ thể: Đề nghị cấp hộ chiếu lần đầu hoặc từ lần thứ hai; đề nghị khác nếu có (ghi rõ lý do). </w:t>
            </w:r>
            <w:r w:rsidRPr="00F92588">
              <w:rPr>
                <w:rFonts w:eastAsia="Times New Roman"/>
                <w:bCs/>
                <w:i/>
                <w:iCs/>
                <w:spacing w:val="-1"/>
                <w:sz w:val="20"/>
                <w:szCs w:val="20"/>
                <w:lang w:val="vi-VN"/>
              </w:rPr>
              <w:t>Trường hợp đề nghị cấp hộ chiếu có (hoặc không) gắn chíp điện tử thì đánh dấu (X) vào ô tương ứng.</w:t>
            </w:r>
            <w:r w:rsidRPr="00F92588">
              <w:rPr>
                <w:rFonts w:eastAsia="Times New Roman"/>
                <w:i/>
                <w:spacing w:val="-1"/>
                <w:sz w:val="20"/>
                <w:szCs w:val="20"/>
                <w:lang w:val="vi-VN"/>
              </w:rPr>
              <w:t xml:space="preserve"> </w:t>
            </w:r>
          </w:p>
          <w:p w14:paraId="14E13FE1" w14:textId="77777777" w:rsidR="00571803" w:rsidRPr="00F92588" w:rsidRDefault="00571803" w:rsidP="00F92588">
            <w:pPr>
              <w:spacing w:after="0" w:line="240" w:lineRule="auto"/>
              <w:ind w:right="119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7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 Đối với người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mất năng lực hành vi dân sự, có khó khăn trong nhận thức và làm chủ hành vi, người chưa đủ 14 tuổi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thì người đại diện hợp pháp ký thay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>.</w:t>
            </w:r>
          </w:p>
        </w:tc>
      </w:tr>
    </w:tbl>
    <w:p w14:paraId="12818B0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3B230CCF" w14:textId="77777777" w:rsidR="00DE37F4" w:rsidRPr="00F92588" w:rsidRDefault="00DE37F4">
      <w:pPr>
        <w:rPr>
          <w:lang w:val="vi-VN"/>
        </w:rPr>
      </w:pPr>
    </w:p>
    <w:sectPr w:rsidR="00DE37F4" w:rsidRPr="00F92588" w:rsidSect="004703C6">
      <w:headerReference w:type="default" r:id="rId7"/>
      <w:pgSz w:w="11909" w:h="16834" w:code="9"/>
      <w:pgMar w:top="58" w:right="113" w:bottom="0" w:left="284" w:header="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3F209" w14:textId="77777777" w:rsidR="00E072DD" w:rsidRDefault="00E072DD" w:rsidP="00571803">
      <w:pPr>
        <w:spacing w:after="0" w:line="240" w:lineRule="auto"/>
      </w:pPr>
      <w:r>
        <w:separator/>
      </w:r>
    </w:p>
  </w:endnote>
  <w:endnote w:type="continuationSeparator" w:id="0">
    <w:p w14:paraId="120D221D" w14:textId="77777777" w:rsidR="00E072DD" w:rsidRDefault="00E072DD" w:rsidP="0057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4C674" w14:textId="77777777" w:rsidR="00E072DD" w:rsidRDefault="00E072DD" w:rsidP="00571803">
      <w:pPr>
        <w:spacing w:after="0" w:line="240" w:lineRule="auto"/>
      </w:pPr>
      <w:r>
        <w:separator/>
      </w:r>
    </w:p>
  </w:footnote>
  <w:footnote w:type="continuationSeparator" w:id="0">
    <w:p w14:paraId="0EA431B7" w14:textId="77777777" w:rsidR="00E072DD" w:rsidRDefault="00E072DD" w:rsidP="0057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DFAB5" w14:textId="77777777" w:rsidR="004703C6" w:rsidRDefault="004703C6" w:rsidP="004703C6">
    <w:pPr>
      <w:pStyle w:val="utrang"/>
      <w:spacing w:after="0"/>
      <w:rPr>
        <w:rFonts w:ascii="Times New Roman" w:eastAsia="Times New Roman" w:hAnsi="Times New Roman"/>
        <w:b/>
        <w:sz w:val="20"/>
        <w:szCs w:val="20"/>
      </w:rPr>
    </w:pPr>
    <w:r>
      <w:tab/>
    </w:r>
    <w:r>
      <w:tab/>
    </w:r>
    <w:r>
      <w:rPr>
        <w:rFonts w:ascii="Times New Roman" w:eastAsia="Times New Roman" w:hAnsi="Times New Roman"/>
        <w:b/>
        <w:sz w:val="20"/>
        <w:szCs w:val="20"/>
      </w:rPr>
      <w:t xml:space="preserve">                                                                                        </w:t>
    </w:r>
  </w:p>
  <w:p w14:paraId="56D7DC4D" w14:textId="77777777" w:rsidR="004703C6" w:rsidRPr="00C61DFA" w:rsidRDefault="004703C6" w:rsidP="004703C6">
    <w:pPr>
      <w:pStyle w:val="utrang"/>
      <w:spacing w:after="0"/>
      <w:rPr>
        <w:rFonts w:ascii="Times New Roman" w:eastAsia="Times New Roman" w:hAnsi="Times New Roman"/>
        <w:b/>
        <w:i/>
        <w:sz w:val="20"/>
        <w:szCs w:val="20"/>
      </w:rPr>
    </w:pP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</w:p>
  <w:p w14:paraId="322B5B34" w14:textId="77777777" w:rsidR="004703C6" w:rsidRPr="0070735D" w:rsidRDefault="004703C6" w:rsidP="00571803">
    <w:pPr>
      <w:pStyle w:val="utrang"/>
      <w:spacing w:after="0"/>
    </w:pPr>
    <w:r w:rsidRPr="007D48A5">
      <w:tab/>
    </w:r>
    <w:r w:rsidRPr="007D48A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02"/>
    <w:rsid w:val="000068F7"/>
    <w:rsid w:val="00013615"/>
    <w:rsid w:val="00015411"/>
    <w:rsid w:val="0006284B"/>
    <w:rsid w:val="00065AA5"/>
    <w:rsid w:val="00084A87"/>
    <w:rsid w:val="0011645D"/>
    <w:rsid w:val="00120CEA"/>
    <w:rsid w:val="001779DA"/>
    <w:rsid w:val="001C30A0"/>
    <w:rsid w:val="001C7B94"/>
    <w:rsid w:val="001D3B99"/>
    <w:rsid w:val="00203BA0"/>
    <w:rsid w:val="00215308"/>
    <w:rsid w:val="00247D9B"/>
    <w:rsid w:val="002637FA"/>
    <w:rsid w:val="00272FAA"/>
    <w:rsid w:val="00274BCA"/>
    <w:rsid w:val="00284DDA"/>
    <w:rsid w:val="00285934"/>
    <w:rsid w:val="002865C7"/>
    <w:rsid w:val="0029334F"/>
    <w:rsid w:val="002A6156"/>
    <w:rsid w:val="002B263D"/>
    <w:rsid w:val="002E621D"/>
    <w:rsid w:val="003244C2"/>
    <w:rsid w:val="00334879"/>
    <w:rsid w:val="0034026B"/>
    <w:rsid w:val="00353F77"/>
    <w:rsid w:val="003633A6"/>
    <w:rsid w:val="00363486"/>
    <w:rsid w:val="003A5B4C"/>
    <w:rsid w:val="003B650A"/>
    <w:rsid w:val="003B6C00"/>
    <w:rsid w:val="003D0439"/>
    <w:rsid w:val="003D7F25"/>
    <w:rsid w:val="003E10AD"/>
    <w:rsid w:val="003E239C"/>
    <w:rsid w:val="003E694C"/>
    <w:rsid w:val="003E7CB4"/>
    <w:rsid w:val="003F637B"/>
    <w:rsid w:val="004050EF"/>
    <w:rsid w:val="00420902"/>
    <w:rsid w:val="00427F32"/>
    <w:rsid w:val="004441A7"/>
    <w:rsid w:val="00451B24"/>
    <w:rsid w:val="00462243"/>
    <w:rsid w:val="004703C6"/>
    <w:rsid w:val="0047116D"/>
    <w:rsid w:val="00493502"/>
    <w:rsid w:val="004D365E"/>
    <w:rsid w:val="004D5F49"/>
    <w:rsid w:val="004F5BC0"/>
    <w:rsid w:val="004F6A9C"/>
    <w:rsid w:val="00500599"/>
    <w:rsid w:val="005443ED"/>
    <w:rsid w:val="00571803"/>
    <w:rsid w:val="005763A1"/>
    <w:rsid w:val="00581071"/>
    <w:rsid w:val="00582671"/>
    <w:rsid w:val="00592E14"/>
    <w:rsid w:val="00594420"/>
    <w:rsid w:val="005A342C"/>
    <w:rsid w:val="005B1078"/>
    <w:rsid w:val="005B2650"/>
    <w:rsid w:val="005C3979"/>
    <w:rsid w:val="005C5D05"/>
    <w:rsid w:val="005D1149"/>
    <w:rsid w:val="005E4166"/>
    <w:rsid w:val="005F1E24"/>
    <w:rsid w:val="00626A73"/>
    <w:rsid w:val="006554F6"/>
    <w:rsid w:val="00671EC7"/>
    <w:rsid w:val="00672AFA"/>
    <w:rsid w:val="00673644"/>
    <w:rsid w:val="00675C06"/>
    <w:rsid w:val="00677E2D"/>
    <w:rsid w:val="006A18D1"/>
    <w:rsid w:val="006C2D10"/>
    <w:rsid w:val="006E189A"/>
    <w:rsid w:val="006F6169"/>
    <w:rsid w:val="007109F5"/>
    <w:rsid w:val="00717350"/>
    <w:rsid w:val="00721AD8"/>
    <w:rsid w:val="0072691C"/>
    <w:rsid w:val="00750CA1"/>
    <w:rsid w:val="00753370"/>
    <w:rsid w:val="00772D54"/>
    <w:rsid w:val="007741C6"/>
    <w:rsid w:val="0077672A"/>
    <w:rsid w:val="00783F54"/>
    <w:rsid w:val="007B0BE5"/>
    <w:rsid w:val="007C0764"/>
    <w:rsid w:val="007E0DD7"/>
    <w:rsid w:val="00831177"/>
    <w:rsid w:val="00842A9C"/>
    <w:rsid w:val="00845112"/>
    <w:rsid w:val="00851A62"/>
    <w:rsid w:val="00856D1F"/>
    <w:rsid w:val="008A1A89"/>
    <w:rsid w:val="008B5101"/>
    <w:rsid w:val="008D07D3"/>
    <w:rsid w:val="008D2733"/>
    <w:rsid w:val="008F77A8"/>
    <w:rsid w:val="0091253F"/>
    <w:rsid w:val="00915F53"/>
    <w:rsid w:val="009429AB"/>
    <w:rsid w:val="00955D15"/>
    <w:rsid w:val="009631E1"/>
    <w:rsid w:val="009731F6"/>
    <w:rsid w:val="009C3E7A"/>
    <w:rsid w:val="009D23BD"/>
    <w:rsid w:val="009E0625"/>
    <w:rsid w:val="009E132F"/>
    <w:rsid w:val="009F56DE"/>
    <w:rsid w:val="009F585B"/>
    <w:rsid w:val="00A12CF8"/>
    <w:rsid w:val="00A22A4F"/>
    <w:rsid w:val="00A42E47"/>
    <w:rsid w:val="00A70E4F"/>
    <w:rsid w:val="00A96390"/>
    <w:rsid w:val="00AA736D"/>
    <w:rsid w:val="00AB6172"/>
    <w:rsid w:val="00AC3FDF"/>
    <w:rsid w:val="00AC7C33"/>
    <w:rsid w:val="00AD662A"/>
    <w:rsid w:val="00AE6EC6"/>
    <w:rsid w:val="00B07774"/>
    <w:rsid w:val="00B14B52"/>
    <w:rsid w:val="00B232C6"/>
    <w:rsid w:val="00B234DF"/>
    <w:rsid w:val="00B36D77"/>
    <w:rsid w:val="00B46E31"/>
    <w:rsid w:val="00B65D98"/>
    <w:rsid w:val="00B92461"/>
    <w:rsid w:val="00BB4606"/>
    <w:rsid w:val="00BD4765"/>
    <w:rsid w:val="00BF5B97"/>
    <w:rsid w:val="00BF6F97"/>
    <w:rsid w:val="00C01D41"/>
    <w:rsid w:val="00C04972"/>
    <w:rsid w:val="00C25102"/>
    <w:rsid w:val="00C63152"/>
    <w:rsid w:val="00C84223"/>
    <w:rsid w:val="00C904CB"/>
    <w:rsid w:val="00CA5BE8"/>
    <w:rsid w:val="00CB69D3"/>
    <w:rsid w:val="00CC5FD7"/>
    <w:rsid w:val="00CD4B7A"/>
    <w:rsid w:val="00CD5DE1"/>
    <w:rsid w:val="00D35186"/>
    <w:rsid w:val="00D620A3"/>
    <w:rsid w:val="00D646AC"/>
    <w:rsid w:val="00D8267D"/>
    <w:rsid w:val="00D92AF2"/>
    <w:rsid w:val="00DA49C7"/>
    <w:rsid w:val="00DB02D4"/>
    <w:rsid w:val="00DC72EA"/>
    <w:rsid w:val="00DE37F4"/>
    <w:rsid w:val="00DE5161"/>
    <w:rsid w:val="00DF023B"/>
    <w:rsid w:val="00E072DD"/>
    <w:rsid w:val="00E1012E"/>
    <w:rsid w:val="00E111A4"/>
    <w:rsid w:val="00E419B2"/>
    <w:rsid w:val="00E42CD0"/>
    <w:rsid w:val="00E62D07"/>
    <w:rsid w:val="00E679E1"/>
    <w:rsid w:val="00E703BC"/>
    <w:rsid w:val="00E87BC6"/>
    <w:rsid w:val="00EF3478"/>
    <w:rsid w:val="00EF425C"/>
    <w:rsid w:val="00F20E47"/>
    <w:rsid w:val="00F315FC"/>
    <w:rsid w:val="00F532BC"/>
    <w:rsid w:val="00F918BD"/>
    <w:rsid w:val="00F92588"/>
    <w:rsid w:val="00FA3734"/>
    <w:rsid w:val="00FB072A"/>
    <w:rsid w:val="00FB0C41"/>
    <w:rsid w:val="00FB1B1E"/>
    <w:rsid w:val="00FE725D"/>
    <w:rsid w:val="00FF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F33"/>
  <w15:chartTrackingRefBased/>
  <w15:docId w15:val="{EED03480-54C5-438A-8961-1DD14805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rsid w:val="00571803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utrangChar">
    <w:name w:val="Đầu trang Char"/>
    <w:link w:val="utrang"/>
    <w:rsid w:val="00571803"/>
    <w:rPr>
      <w:rFonts w:ascii="Calibri" w:hAnsi="Calibri"/>
      <w:sz w:val="22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57180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uiPriority w:val="99"/>
    <w:rsid w:val="00571803"/>
    <w:rPr>
      <w:sz w:val="28"/>
      <w:szCs w:val="2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F92588"/>
    <w:rPr>
      <w:sz w:val="20"/>
      <w:szCs w:val="20"/>
    </w:rPr>
  </w:style>
  <w:style w:type="character" w:customStyle="1" w:styleId="VnbanCcchuChar">
    <w:name w:val="Văn bản Cước chú Char"/>
    <w:link w:val="VnbanCcchu"/>
    <w:uiPriority w:val="99"/>
    <w:semiHidden/>
    <w:rsid w:val="00F92588"/>
    <w:rPr>
      <w:lang w:val="en-US" w:eastAsia="en-US"/>
    </w:rPr>
  </w:style>
  <w:style w:type="character" w:styleId="ThamchiuCcchu">
    <w:name w:val="footnote reference"/>
    <w:uiPriority w:val="99"/>
    <w:semiHidden/>
    <w:unhideWhenUsed/>
    <w:rsid w:val="00F92588"/>
    <w:rPr>
      <w:vertAlign w:val="superscript"/>
    </w:rPr>
  </w:style>
  <w:style w:type="table" w:styleId="LiBang">
    <w:name w:val="Table Grid"/>
    <w:basedOn w:val="BangThngthng"/>
    <w:uiPriority w:val="39"/>
    <w:rsid w:val="00F20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2_22-23\Thuc_tap_tot_nghiep\PHAPLYVIETNAM\backend\M&#7851;u-TK02-m&#7899;i%20(2).dot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9D63B-627E-4B4F-8812-3954E4DE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Mẫu-TK02-mới (2).dotx</Template>
  <TotalTime>205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KHOA</dc:creator>
  <cp:keywords/>
  <dc:description/>
  <cp:lastModifiedBy>Phạm Đăng Khoa</cp:lastModifiedBy>
  <cp:revision>568</cp:revision>
  <dcterms:created xsi:type="dcterms:W3CDTF">2023-08-14T07:48:00Z</dcterms:created>
  <dcterms:modified xsi:type="dcterms:W3CDTF">2025-06-03T04:32:00Z</dcterms:modified>
</cp:coreProperties>
</file>