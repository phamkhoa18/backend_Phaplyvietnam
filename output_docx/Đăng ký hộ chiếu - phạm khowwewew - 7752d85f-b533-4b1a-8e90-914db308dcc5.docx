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phạm kho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wwewew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9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2003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con cặc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4F161379" w14:textId="259EF7F6" w:rsidR="005F1E24" w:rsidRPr="00500599" w:rsidRDefault="00571803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500599" w:rsidRPr="00500599">
        <w:rPr>
          <w:sz w:val="24"/>
          <w:szCs w:val="24"/>
          <w:lang w:val="vi-VN"/>
        </w:rPr>
        <w:t/>
      </w:r>
      <w:r w:rsidR="00C84223">
        <w:rPr>
          <w:sz w:val="24"/>
          <w:szCs w:val="24"/>
        </w:rPr>
        <w:t/>
      </w:r>
      <w:r w:rsidRPr="00500599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2023-08-09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we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we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232132323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232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23232323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2323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2323232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2323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 xml:space="preserve">2323</w:t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</w:t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 xml:space="preserve">2222</w:t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23232323</w:t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232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/32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/32323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C84223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C84223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50908" w14:textId="77777777" w:rsidR="001C30A0" w:rsidRDefault="001C30A0" w:rsidP="00571803">
      <w:pPr>
        <w:spacing w:after="0" w:line="240" w:lineRule="auto"/>
      </w:pPr>
      <w:r>
        <w:separator/>
      </w:r>
    </w:p>
  </w:endnote>
  <w:endnote w:type="continuationSeparator" w:id="0">
    <w:p w14:paraId="26439A96" w14:textId="77777777" w:rsidR="001C30A0" w:rsidRDefault="001C30A0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39E5" w14:textId="77777777" w:rsidR="001C30A0" w:rsidRDefault="001C30A0" w:rsidP="00571803">
      <w:pPr>
        <w:spacing w:after="0" w:line="240" w:lineRule="auto"/>
      </w:pPr>
      <w:r>
        <w:separator/>
      </w:r>
    </w:p>
  </w:footnote>
  <w:footnote w:type="continuationSeparator" w:id="0">
    <w:p w14:paraId="53979958" w14:textId="77777777" w:rsidR="001C30A0" w:rsidRDefault="001C30A0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84A87"/>
    <w:rsid w:val="0011645D"/>
    <w:rsid w:val="00120CEA"/>
    <w:rsid w:val="001779DA"/>
    <w:rsid w:val="001C30A0"/>
    <w:rsid w:val="00203BA0"/>
    <w:rsid w:val="00215308"/>
    <w:rsid w:val="00247D9B"/>
    <w:rsid w:val="00274BCA"/>
    <w:rsid w:val="00284DDA"/>
    <w:rsid w:val="0029334F"/>
    <w:rsid w:val="002B263D"/>
    <w:rsid w:val="003244C2"/>
    <w:rsid w:val="00334879"/>
    <w:rsid w:val="0034026B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00599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631E1"/>
    <w:rsid w:val="009731F6"/>
    <w:rsid w:val="009C3E7A"/>
    <w:rsid w:val="009D23BD"/>
    <w:rsid w:val="009E0625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D4B7A"/>
    <w:rsid w:val="00CD5DE1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F20E47"/>
    <w:rsid w:val="00F532BC"/>
    <w:rsid w:val="00F918BD"/>
    <w:rsid w:val="00F92588"/>
    <w:rsid w:val="00FB0C41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64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246</cp:revision>
  <dcterms:created xsi:type="dcterms:W3CDTF">2023-08-14T07:48:00Z</dcterms:created>
  <dcterms:modified xsi:type="dcterms:W3CDTF">2023-08-14T13:08:00Z</dcterms:modified>
</cp:coreProperties>
</file>