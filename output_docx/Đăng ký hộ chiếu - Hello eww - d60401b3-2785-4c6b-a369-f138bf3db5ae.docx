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Hello 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eww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CC5FD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9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>
        <w:rPr>
          <w:sz w:val="24"/>
          <w:szCs w:val="24"/>
        </w:rPr>
        <w:t/>
      </w:r>
      <w:r w:rsidR="00CC5FD7">
        <w:rPr>
          <w:sz w:val="24"/>
          <w:szCs w:val="24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2023-08-01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Kinh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Kinh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792030092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we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we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we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9E132F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9E132F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838F" w14:textId="77777777" w:rsidR="005443ED" w:rsidRDefault="005443ED" w:rsidP="00571803">
      <w:pPr>
        <w:spacing w:after="0" w:line="240" w:lineRule="auto"/>
      </w:pPr>
      <w:r>
        <w:separator/>
      </w:r>
    </w:p>
  </w:endnote>
  <w:endnote w:type="continuationSeparator" w:id="0">
    <w:p w14:paraId="3B48A41D" w14:textId="77777777" w:rsidR="005443ED" w:rsidRDefault="005443ED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780F" w14:textId="77777777" w:rsidR="005443ED" w:rsidRDefault="005443ED" w:rsidP="00571803">
      <w:pPr>
        <w:spacing w:after="0" w:line="240" w:lineRule="auto"/>
      </w:pPr>
      <w:r>
        <w:separator/>
      </w:r>
    </w:p>
  </w:footnote>
  <w:footnote w:type="continuationSeparator" w:id="0">
    <w:p w14:paraId="0852B1D3" w14:textId="77777777" w:rsidR="005443ED" w:rsidRDefault="005443ED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050EF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A18D1"/>
    <w:rsid w:val="006E189A"/>
    <w:rsid w:val="006F6169"/>
    <w:rsid w:val="00717350"/>
    <w:rsid w:val="00721AD8"/>
    <w:rsid w:val="0072691C"/>
    <w:rsid w:val="0077672A"/>
    <w:rsid w:val="007B0BE5"/>
    <w:rsid w:val="007E0DD7"/>
    <w:rsid w:val="00831177"/>
    <w:rsid w:val="00842A9C"/>
    <w:rsid w:val="00845112"/>
    <w:rsid w:val="00856D1F"/>
    <w:rsid w:val="008B5101"/>
    <w:rsid w:val="008D07D3"/>
    <w:rsid w:val="008D2733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D4765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181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320</cp:revision>
  <dcterms:created xsi:type="dcterms:W3CDTF">2023-08-14T07:48:00Z</dcterms:created>
  <dcterms:modified xsi:type="dcterms:W3CDTF">2023-08-14T15:15:00Z</dcterms:modified>
</cp:coreProperties>
</file>