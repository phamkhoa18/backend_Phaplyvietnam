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phạm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đăng khoa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BF5B9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 w:rsidRPr="00BF5B97">
        <w:rPr>
          <w:sz w:val="24"/>
          <w:szCs w:val="24"/>
          <w:lang w:val="vi-VN"/>
        </w:rPr>
        <w:t/>
      </w:r>
      <w:r w:rsidR="00CC5FD7" w:rsidRPr="00BF5B97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2023-08-01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232323232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we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32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F315FC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F315FC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7EF8190D" w14:textId="0C84D94C" w:rsidR="00F315FC" w:rsidRP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Làm tại</w:t>
      </w:r>
      <w:r w:rsidRPr="00F315FC">
        <w:rPr>
          <w:i/>
          <w:sz w:val="26"/>
          <w:szCs w:val="26"/>
          <w:lang w:val="vi-VN"/>
        </w:rPr>
        <w:t xml:space="preserve"> Trợ giúp pháp lý Việt Nam </w:t>
      </w:r>
      <w:r w:rsidRPr="00F315FC">
        <w:rPr>
          <w:i/>
          <w:sz w:val="26"/>
          <w:szCs w:val="26"/>
          <w:lang w:val="vi-VN"/>
        </w:rPr>
        <w:t>ngày</w:t>
      </w:r>
      <w:r w:rsidRPr="00F315FC">
        <w:rPr>
          <w:i/>
          <w:sz w:val="26"/>
          <w:szCs w:val="26"/>
          <w:lang w:val="vi-VN"/>
        </w:rPr>
        <w:t xml:space="preserve"> 31</w:t>
      </w:r>
      <w:r w:rsidRPr="00F315FC">
        <w:rPr>
          <w:i/>
          <w:sz w:val="26"/>
          <w:szCs w:val="26"/>
          <w:lang w:val="vi-VN"/>
        </w:rPr>
        <w:t xml:space="preserve"> tháng</w:t>
      </w:r>
      <w:r w:rsidRPr="00F315FC">
        <w:rPr>
          <w:i/>
          <w:sz w:val="26"/>
          <w:szCs w:val="26"/>
          <w:lang w:val="vi-VN"/>
        </w:rPr>
        <w:t xml:space="preserve">8</w:t>
      </w:r>
      <w:r w:rsidRPr="00F315FC">
        <w:rPr>
          <w:i/>
          <w:sz w:val="26"/>
          <w:szCs w:val="26"/>
          <w:lang w:val="vi-VN"/>
        </w:rPr>
        <w:t xml:space="preserve"> năm</w:t>
      </w:r>
      <w:r w:rsidRPr="00F315FC">
        <w:rPr>
          <w:i/>
          <w:sz w:val="26"/>
          <w:szCs w:val="26"/>
          <w:lang w:val="vi-VN"/>
        </w:rPr>
        <w:t xml:space="preserve"> 2023</w:t>
      </w:r>
    </w:p>
    <w:p w14:paraId="6B4825CE" w14:textId="77777777" w:rsidR="00F315FC" w:rsidRDefault="00F315FC" w:rsidP="00F315FC">
      <w:pPr>
        <w:spacing w:after="0" w:line="240" w:lineRule="auto"/>
        <w:ind w:left="6480" w:right="119" w:firstLine="720"/>
        <w:jc w:val="both"/>
        <w:rPr>
          <w:i/>
          <w:sz w:val="26"/>
          <w:szCs w:val="26"/>
          <w:lang w:val="vi-VN"/>
        </w:rPr>
      </w:pP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D975BF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7D9033E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2D4232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01984CF" w14:textId="534A8774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</w:p>
    <w:p w14:paraId="4B5D5C4A" w14:textId="7F218D50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</w:rPr>
        <w:t xml:space="preserve">       </w:t>
      </w:r>
    </w:p>
    <w:p w14:paraId="16A0370A" w14:textId="175EBCBD" w:rsidR="00F315FC" w:rsidRPr="005763A1" w:rsidRDefault="00F315FC" w:rsidP="005763A1">
      <w:pPr>
        <w:spacing w:after="0" w:line="240" w:lineRule="auto"/>
        <w:ind w:left="6480" w:right="119"/>
        <w:jc w:val="both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 w:rsidR="005763A1">
        <w:rPr>
          <w:rFonts w:eastAsia="Times New Roman"/>
          <w:b/>
          <w:bCs/>
          <w:sz w:val="20"/>
          <w:szCs w:val="20"/>
        </w:rPr>
        <w:t xml:space="preserve">       </w:t>
      </w:r>
      <w:r w:rsidRPr="00420902">
        <w:rPr>
          <w:rFonts w:eastAsia="Times New Roman"/>
          <w:b/>
          <w:bCs/>
          <w:sz w:val="26"/>
          <w:szCs w:val="26"/>
        </w:rPr>
        <w:t xml:space="preserve">phạm đăng khoa</w:t>
      </w:r>
    </w:p>
    <w:p w14:paraId="066F061D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7D6C8CB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49A34B60" w14:textId="287B6039" w:rsidR="00F315FC" w:rsidRDefault="005763A1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br/>
      </w:r>
    </w:p>
    <w:p w14:paraId="51BB21F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782D87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0D8A982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964C34D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25890CAB" w14:textId="77777777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F315FC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D322" w14:textId="77777777" w:rsidR="00BB4606" w:rsidRDefault="00BB4606" w:rsidP="00571803">
      <w:pPr>
        <w:spacing w:after="0" w:line="240" w:lineRule="auto"/>
      </w:pPr>
      <w:r>
        <w:separator/>
      </w:r>
    </w:p>
  </w:endnote>
  <w:endnote w:type="continuationSeparator" w:id="0">
    <w:p w14:paraId="5B944312" w14:textId="77777777" w:rsidR="00BB4606" w:rsidRDefault="00BB4606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B4D3" w14:textId="77777777" w:rsidR="00BB4606" w:rsidRDefault="00BB4606" w:rsidP="00571803">
      <w:pPr>
        <w:spacing w:after="0" w:line="240" w:lineRule="auto"/>
      </w:pPr>
      <w:r>
        <w:separator/>
      </w:r>
    </w:p>
  </w:footnote>
  <w:footnote w:type="continuationSeparator" w:id="0">
    <w:p w14:paraId="6D456124" w14:textId="77777777" w:rsidR="00BB4606" w:rsidRDefault="00BB4606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050EF"/>
    <w:rsid w:val="00420902"/>
    <w:rsid w:val="00427F32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763A1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A18D1"/>
    <w:rsid w:val="006E189A"/>
    <w:rsid w:val="006F6169"/>
    <w:rsid w:val="00717350"/>
    <w:rsid w:val="00721AD8"/>
    <w:rsid w:val="0072691C"/>
    <w:rsid w:val="00772D54"/>
    <w:rsid w:val="0077672A"/>
    <w:rsid w:val="00783F54"/>
    <w:rsid w:val="007B0BE5"/>
    <w:rsid w:val="007E0DD7"/>
    <w:rsid w:val="00831177"/>
    <w:rsid w:val="00842A9C"/>
    <w:rsid w:val="00845112"/>
    <w:rsid w:val="00851A62"/>
    <w:rsid w:val="00856D1F"/>
    <w:rsid w:val="008B5101"/>
    <w:rsid w:val="008D07D3"/>
    <w:rsid w:val="008D2733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46E31"/>
    <w:rsid w:val="00BB4606"/>
    <w:rsid w:val="00BD4765"/>
    <w:rsid w:val="00BF5B97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315FC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193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386</cp:revision>
  <dcterms:created xsi:type="dcterms:W3CDTF">2023-08-14T07:48:00Z</dcterms:created>
  <dcterms:modified xsi:type="dcterms:W3CDTF">2023-08-31T02:43:00Z</dcterms:modified>
</cp:coreProperties>
</file>