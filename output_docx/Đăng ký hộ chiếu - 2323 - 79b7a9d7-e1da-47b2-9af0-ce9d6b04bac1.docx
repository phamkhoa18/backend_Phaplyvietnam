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23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23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BF5B9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 w:rsidRPr="00BF5B97">
        <w:rPr>
          <w:sz w:val="24"/>
          <w:szCs w:val="24"/>
          <w:lang w:val="vi-VN"/>
        </w:rPr>
        <w:t/>
      </w:r>
      <w:r w:rsidR="00CC5FD7" w:rsidRPr="00BF5B97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23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232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323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32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BF5B97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9B0D520" w14:textId="77777777" w:rsidR="00C904CB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  <w:p w14:paraId="604AB71E" w14:textId="77777777" w:rsidR="00772D54" w:rsidRPr="00F92588" w:rsidRDefault="00772D54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73D0E302" w14:textId="45EFB1B4" w:rsidR="00BF5B97" w:rsidRPr="00BF5B97" w:rsidRDefault="00BF5B97" w:rsidP="00772D54">
      <w:pPr>
        <w:spacing w:line="288" w:lineRule="auto"/>
        <w:ind w:left="5245" w:right="51" w:hanging="205"/>
        <w:jc w:val="center"/>
        <w:rPr>
          <w:i/>
          <w:sz w:val="26"/>
          <w:szCs w:val="26"/>
          <w:lang w:val="vi-VN"/>
        </w:rPr>
      </w:pPr>
      <w:r w:rsidRPr="00BF5B97">
        <w:rPr>
          <w:i/>
          <w:sz w:val="26"/>
          <w:szCs w:val="26"/>
          <w:lang w:val="vi-VN"/>
        </w:rPr>
        <w:t xml:space="preserve">Trợ giúp pháp lý Việt Nam, ngày 31 thán</w:t>
      </w:r>
      <w:r w:rsidRPr="00BF5B97">
        <w:rPr>
          <w:i/>
          <w:sz w:val="26"/>
          <w:szCs w:val="26"/>
          <w:lang w:val="vi-VN"/>
        </w:rPr>
        <w:t>g</w:t>
      </w:r>
      <w:r w:rsidRPr="00BF5B97">
        <w:rPr>
          <w:i/>
          <w:sz w:val="26"/>
          <w:szCs w:val="26"/>
          <w:lang w:val="vi-VN"/>
        </w:rPr>
        <w:t xml:space="preserve">8 năm 2023</w:t>
      </w:r>
    </w:p>
    <w:p w14:paraId="2FA1CA86" w14:textId="6DF929D9" w:rsidR="00BF5B97" w:rsidRPr="00783F54" w:rsidRDefault="00BF5B97" w:rsidP="00851A62">
      <w:pPr>
        <w:spacing w:line="288" w:lineRule="auto"/>
        <w:ind w:left="3600" w:right="51" w:firstLine="720"/>
        <w:jc w:val="center"/>
        <w:rPr>
          <w:b/>
          <w:sz w:val="26"/>
          <w:szCs w:val="26"/>
          <w:lang w:val="vi-VN"/>
        </w:rPr>
      </w:pPr>
      <w:r w:rsidRPr="00BF5B97">
        <w:rPr>
          <w:b/>
          <w:sz w:val="26"/>
          <w:szCs w:val="26"/>
          <w:lang w:val="vi-VN"/>
        </w:rPr>
        <w:t xml:space="preserve">Người </w:t>
      </w:r>
      <w:r w:rsidRPr="00783F54">
        <w:rPr>
          <w:b/>
          <w:sz w:val="26"/>
          <w:szCs w:val="26"/>
          <w:lang w:val="vi-VN"/>
        </w:rPr>
        <w:t>đề nghị</w:t>
      </w:r>
    </w:p>
    <w:p w14:paraId="6CE347D3" w14:textId="77777777" w:rsidR="00BF5B97" w:rsidRPr="00BF5B97" w:rsidRDefault="00BF5B97" w:rsidP="00BF5B97">
      <w:pPr>
        <w:spacing w:line="288" w:lineRule="auto"/>
        <w:ind w:left="3600" w:right="51" w:firstLine="720"/>
        <w:jc w:val="center"/>
        <w:rPr>
          <w:lang w:val="vi-VN"/>
        </w:rPr>
      </w:pPr>
      <w:r w:rsidRPr="00BF5B97">
        <w:rPr>
          <w:i/>
          <w:sz w:val="26"/>
          <w:szCs w:val="26"/>
          <w:lang w:val="vi-VN"/>
        </w:rPr>
        <w:t>(Ký, ghi rõ họ tên</w:t>
      </w:r>
      <w:r w:rsidRPr="00BF5B97">
        <w:rPr>
          <w:lang w:val="vi-VN"/>
        </w:rPr>
        <w:t>)</w:t>
      </w:r>
    </w:p>
    <w:p w14:paraId="3BDC0995" w14:textId="7D7A2FAB" w:rsidR="00F92588" w:rsidRDefault="00F92588" w:rsidP="00571803">
      <w:pPr>
        <w:spacing w:after="0" w:line="240" w:lineRule="auto"/>
        <w:ind w:right="119"/>
        <w:jc w:val="both"/>
        <w:rPr>
          <w:sz w:val="26"/>
          <w:szCs w:val="26"/>
          <w:lang w:val="vi-VN"/>
        </w:rPr>
      </w:pPr>
    </w:p>
    <w:p w14:paraId="7FC81A35" w14:textId="77777777" w:rsidR="00783F54" w:rsidRPr="00783F54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BF5B97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66A9" w14:textId="77777777" w:rsidR="00427F32" w:rsidRDefault="00427F32" w:rsidP="00571803">
      <w:pPr>
        <w:spacing w:after="0" w:line="240" w:lineRule="auto"/>
      </w:pPr>
      <w:r>
        <w:separator/>
      </w:r>
    </w:p>
  </w:endnote>
  <w:endnote w:type="continuationSeparator" w:id="0">
    <w:p w14:paraId="0221228A" w14:textId="77777777" w:rsidR="00427F32" w:rsidRDefault="00427F32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852E" w14:textId="77777777" w:rsidR="00427F32" w:rsidRDefault="00427F32" w:rsidP="00571803">
      <w:pPr>
        <w:spacing w:after="0" w:line="240" w:lineRule="auto"/>
      </w:pPr>
      <w:r>
        <w:separator/>
      </w:r>
    </w:p>
  </w:footnote>
  <w:footnote w:type="continuationSeparator" w:id="0">
    <w:p w14:paraId="22633E5B" w14:textId="77777777" w:rsidR="00427F32" w:rsidRDefault="00427F32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050EF"/>
    <w:rsid w:val="00427F32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A18D1"/>
    <w:rsid w:val="006E189A"/>
    <w:rsid w:val="006F6169"/>
    <w:rsid w:val="00717350"/>
    <w:rsid w:val="00721AD8"/>
    <w:rsid w:val="0072691C"/>
    <w:rsid w:val="00772D54"/>
    <w:rsid w:val="0077672A"/>
    <w:rsid w:val="00783F54"/>
    <w:rsid w:val="007B0BE5"/>
    <w:rsid w:val="007E0DD7"/>
    <w:rsid w:val="00831177"/>
    <w:rsid w:val="00842A9C"/>
    <w:rsid w:val="00845112"/>
    <w:rsid w:val="00851A62"/>
    <w:rsid w:val="00856D1F"/>
    <w:rsid w:val="008B5101"/>
    <w:rsid w:val="008D07D3"/>
    <w:rsid w:val="008D2733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D4765"/>
    <w:rsid w:val="00BF5B97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184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342</cp:revision>
  <dcterms:created xsi:type="dcterms:W3CDTF">2023-08-14T07:48:00Z</dcterms:created>
  <dcterms:modified xsi:type="dcterms:W3CDTF">2023-08-30T16:12:00Z</dcterms:modified>
</cp:coreProperties>
</file>