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Phạm 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Đăng khoa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232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BF5B9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232323232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232323232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323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3232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323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3E239C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3E239C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7EF8190D" w14:textId="081A8B54" w:rsidR="00F315FC" w:rsidRP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Trợ giúp pháp lý Việt Nam ngày 31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8 năm 2023</w:t>
      </w:r>
    </w:p>
    <w:p w14:paraId="6B4825CE" w14:textId="77777777" w:rsidR="00F315FC" w:rsidRDefault="00F315FC" w:rsidP="00F315FC">
      <w:pPr>
        <w:spacing w:after="0" w:line="240" w:lineRule="auto"/>
        <w:ind w:left="6480" w:right="119" w:firstLine="720"/>
        <w:jc w:val="both"/>
        <w:rPr>
          <w:i/>
          <w:sz w:val="26"/>
          <w:szCs w:val="26"/>
          <w:lang w:val="vi-VN"/>
        </w:rPr>
      </w:pP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D975B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7D9033E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2D4232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01984CF" w14:textId="534A8774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</w:p>
    <w:p w14:paraId="4B5D5C4A" w14:textId="7F218D50" w:rsidR="00F315FC" w:rsidRPr="002E621D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 w:rsidRPr="002E621D">
        <w:rPr>
          <w:rFonts w:eastAsia="Times New Roman"/>
          <w:b/>
          <w:bCs/>
          <w:sz w:val="20"/>
          <w:szCs w:val="20"/>
          <w:lang w:val="vi-VN"/>
        </w:rPr>
        <w:t xml:space="preserve">       </w:t>
      </w:r>
    </w:p>
    <w:p w14:paraId="16A0370A" w14:textId="5CD43064" w:rsidR="00F315FC" w:rsidRPr="005763A1" w:rsidRDefault="00F315FC" w:rsidP="005763A1">
      <w:pPr>
        <w:spacing w:after="0" w:line="240" w:lineRule="auto"/>
        <w:ind w:left="6480" w:right="119"/>
        <w:jc w:val="both"/>
        <w:rPr>
          <w:rFonts w:eastAsia="Times New Roman"/>
          <w:b/>
          <w:bCs/>
          <w:sz w:val="20"/>
          <w:szCs w:val="20"/>
        </w:rPr>
      </w:pPr>
      <w:r w:rsidRPr="002E621D">
        <w:rPr>
          <w:rFonts w:eastAsia="Times New Roman"/>
          <w:b/>
          <w:bCs/>
          <w:sz w:val="20"/>
          <w:szCs w:val="20"/>
          <w:lang w:val="vi-VN"/>
        </w:rPr>
        <w:t xml:space="preserve"> </w:t>
      </w:r>
      <w:r w:rsidR="005763A1" w:rsidRPr="002E621D">
        <w:rPr>
          <w:rFonts w:eastAsia="Times New Roman"/>
          <w:b/>
          <w:bCs/>
          <w:sz w:val="20"/>
          <w:szCs w:val="20"/>
          <w:lang w:val="vi-VN"/>
        </w:rPr>
        <w:t xml:space="preserve">     </w:t>
      </w:r>
      <w:r w:rsidR="002E621D" w:rsidRPr="002E621D">
        <w:rPr>
          <w:rFonts w:eastAsia="Times New Roman"/>
          <w:b/>
          <w:bCs/>
          <w:sz w:val="20"/>
          <w:szCs w:val="20"/>
          <w:lang w:val="vi-VN"/>
        </w:rPr>
        <w:t xml:space="preserve">      </w:t>
      </w:r>
      <w:r w:rsidR="005763A1" w:rsidRPr="002E621D">
        <w:rPr>
          <w:rFonts w:eastAsia="Times New Roman"/>
          <w:b/>
          <w:bCs/>
          <w:sz w:val="20"/>
          <w:szCs w:val="20"/>
          <w:lang w:val="vi-VN"/>
        </w:rPr>
        <w:t xml:space="preserve">  </w:t>
      </w:r>
      <w:r w:rsidR="003E239C" w:rsidRPr="003E239C">
        <w:rPr>
          <w:rFonts w:eastAsia="Times New Roman"/>
          <w:b/>
          <w:bCs/>
          <w:sz w:val="20"/>
          <w:szCs w:val="20"/>
          <w:lang w:val="vi-VN"/>
        </w:rPr>
        <w:t xml:space="preserve"> </w:t>
      </w:r>
      <w:r w:rsidRPr="00420902">
        <w:rPr>
          <w:rFonts w:eastAsia="Times New Roman"/>
          <w:b/>
          <w:bCs/>
          <w:sz w:val="26"/>
          <w:szCs w:val="26"/>
        </w:rPr>
        <w:t xml:space="preserve">Phạm  Đăng khoa</w:t>
      </w:r>
    </w:p>
    <w:p w14:paraId="066F061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7D6C8CB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49A34B60" w14:textId="287B6039" w:rsidR="00F315FC" w:rsidRDefault="005763A1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br/>
      </w:r>
    </w:p>
    <w:p w14:paraId="51BB21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782D87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0D8A982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964C34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68DC711" w14:textId="77777777" w:rsidR="002E621D" w:rsidRDefault="002E621D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25890CAB" w14:textId="77777777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3E239C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B646" w14:textId="77777777" w:rsidR="00B92461" w:rsidRDefault="00B92461" w:rsidP="00571803">
      <w:pPr>
        <w:spacing w:after="0" w:line="240" w:lineRule="auto"/>
      </w:pPr>
      <w:r>
        <w:separator/>
      </w:r>
    </w:p>
  </w:endnote>
  <w:endnote w:type="continuationSeparator" w:id="0">
    <w:p w14:paraId="20262602" w14:textId="77777777" w:rsidR="00B92461" w:rsidRDefault="00B9246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0413" w14:textId="77777777" w:rsidR="00B92461" w:rsidRDefault="00B92461" w:rsidP="00571803">
      <w:pPr>
        <w:spacing w:after="0" w:line="240" w:lineRule="auto"/>
      </w:pPr>
      <w:r>
        <w:separator/>
      </w:r>
    </w:p>
  </w:footnote>
  <w:footnote w:type="continuationSeparator" w:id="0">
    <w:p w14:paraId="451DBE92" w14:textId="77777777" w:rsidR="00B92461" w:rsidRDefault="00B9246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763A1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77E2D"/>
    <w:rsid w:val="006A18D1"/>
    <w:rsid w:val="006E189A"/>
    <w:rsid w:val="006F6169"/>
    <w:rsid w:val="00717350"/>
    <w:rsid w:val="00721AD8"/>
    <w:rsid w:val="0072691C"/>
    <w:rsid w:val="00772D54"/>
    <w:rsid w:val="0077672A"/>
    <w:rsid w:val="00783F54"/>
    <w:rsid w:val="007B0BE5"/>
    <w:rsid w:val="007E0DD7"/>
    <w:rsid w:val="00831177"/>
    <w:rsid w:val="00842A9C"/>
    <w:rsid w:val="00845112"/>
    <w:rsid w:val="00851A62"/>
    <w:rsid w:val="00856D1F"/>
    <w:rsid w:val="008B5101"/>
    <w:rsid w:val="008D07D3"/>
    <w:rsid w:val="008D2733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315FC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193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388</cp:revision>
  <dcterms:created xsi:type="dcterms:W3CDTF">2023-08-14T07:48:00Z</dcterms:created>
  <dcterms:modified xsi:type="dcterms:W3CDTF">2023-08-31T02:49:00Z</dcterms:modified>
</cp:coreProperties>
</file>