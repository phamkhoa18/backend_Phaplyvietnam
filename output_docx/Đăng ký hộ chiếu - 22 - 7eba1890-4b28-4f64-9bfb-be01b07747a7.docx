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7AF248B3" w:rsidR="00571803" w:rsidRPr="00C84223" w:rsidRDefault="00571803" w:rsidP="00C63152">
      <w:pPr>
        <w:tabs>
          <w:tab w:val="left" w:pos="2552"/>
          <w:tab w:val="left" w:pos="8364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2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2</w:t>
      </w:r>
      <w:r w:rsidR="00B36D77" w:rsidRPr="00091F0E">
        <w:rPr>
          <w:bCs/>
          <w:sz w:val="22"/>
          <w:lang w:val="nl-NL"/>
        </w:rPr>
        <w:t/>
      </w:r>
      <w:r w:rsidR="00285934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4BA0B5EC" w:rsidR="00B36D77" w:rsidRDefault="00571803" w:rsidP="00AE6EC6">
      <w:pPr>
        <w:tabs>
          <w:tab w:val="left" w:pos="6804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23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AC7C33">
        <w:rPr>
          <w:bCs/>
          <w:sz w:val="22"/>
          <w:lang w:val="nl-NL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AE6EC6" w:rsidRPr="002865C7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462243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23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1BAC209" w:rsidR="00571803" w:rsidRPr="00BF5B97" w:rsidRDefault="00571803" w:rsidP="00E111A4">
      <w:pPr>
        <w:tabs>
          <w:tab w:val="left" w:pos="7655"/>
          <w:tab w:val="lef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14B52" w:rsidRPr="005A342C">
        <w:rPr>
          <w:i/>
          <w:iCs/>
          <w:sz w:val="24"/>
          <w:szCs w:val="24"/>
          <w:lang w:val="vi-VN"/>
        </w:rPr>
        <w:t/>
      </w:r>
      <w:r w:rsidR="00E87BC6" w:rsidRPr="005A342C">
        <w:rPr>
          <w:i/>
          <w:iCs/>
          <w:sz w:val="24"/>
          <w:szCs w:val="24"/>
          <w:lang w:val="vi-VN"/>
        </w:rPr>
        <w:t/>
      </w:r>
      <w:r w:rsidR="00CC5FD7" w:rsidRPr="005A342C">
        <w:rPr>
          <w:i/>
          <w:iCs/>
          <w:sz w:val="24"/>
          <w:szCs w:val="24"/>
          <w:lang w:val="vi-VN"/>
        </w:rPr>
        <w:t/>
      </w:r>
      <w:r w:rsidR="00E111A4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/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DA49C7">
      <w:pPr>
        <w:tabs>
          <w:tab w:val="left" w:pos="3119"/>
          <w:tab w:val="left" w:pos="6521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2322222222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03E71721" w14:textId="769FD9AF" w:rsidR="00571803" w:rsidRPr="00F92588" w:rsidRDefault="00571803" w:rsidP="00A96390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/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</w:p>
    <w:p w14:paraId="62B13B13" w14:textId="3B366735" w:rsidR="006554F6" w:rsidRPr="00F92588" w:rsidRDefault="00571803" w:rsidP="00D620A3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</w:p>
    <w:p w14:paraId="44343E5D" w14:textId="7837434D" w:rsidR="00571803" w:rsidRDefault="00571803" w:rsidP="007C0764">
      <w:pPr>
        <w:tabs>
          <w:tab w:val="left" w:pos="4253"/>
          <w:tab w:val="lef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7C076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1BADB9F4" w:rsidR="00571803" w:rsidRPr="00274BCA" w:rsidRDefault="00571803" w:rsidP="00FA3734">
      <w:pPr>
        <w:tabs>
          <w:tab w:val="left" w:pos="5245"/>
          <w:tab w:val="left" w:pos="7230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08/01/2024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274BCA" w:rsidRPr="00274BCA">
        <w:rPr>
          <w:rFonts w:eastAsia="Times New Roman"/>
          <w:sz w:val="24"/>
          <w:szCs w:val="20"/>
          <w:lang w:val="vi-VN"/>
        </w:rPr>
        <w:t/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140E2B23" w:rsidR="00571803" w:rsidRPr="00F92588" w:rsidRDefault="00571803" w:rsidP="00FA3734">
      <w:pPr>
        <w:tabs>
          <w:tab w:val="left" w:pos="5245"/>
          <w:tab w:val="left" w:pos="8505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02/01/2024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</w:rPr>
        <w:t/>
      </w:r>
    </w:p>
    <w:p w14:paraId="1338ABC6" w14:textId="07418AAB" w:rsidR="00571803" w:rsidRPr="003F637B" w:rsidRDefault="00571803" w:rsidP="00DE5161">
      <w:pPr>
        <w:tabs>
          <w:tab w:val="left" w:pos="5245"/>
          <w:tab w:val="left" w:pos="7513"/>
          <w:tab w:val="left" w:pos="9356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8F77A8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EF425C" w:rsidRPr="00EF425C">
        <w:rPr>
          <w:rFonts w:eastAsia="Times New Roman"/>
          <w:sz w:val="24"/>
          <w:szCs w:val="20"/>
          <w:lang w:val="vi-VN"/>
        </w:rPr>
        <w:t/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4C51E5D7" w:rsidR="00571803" w:rsidRPr="00F92588" w:rsidRDefault="00571803" w:rsidP="00581071">
      <w:pPr>
        <w:tabs>
          <w:tab w:val="lef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</w:p>
    <w:p w14:paraId="49016ECD" w14:textId="218463F2" w:rsidR="00571803" w:rsidRPr="00F92588" w:rsidRDefault="00571803" w:rsidP="00AC3FDF">
      <w:pPr>
        <w:tabs>
          <w:tab w:val="lef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1D3B99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1D3B99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6B4825CE" w14:textId="722D4DBC" w:rsidR="00F315FC" w:rsidRDefault="00F315FC" w:rsidP="005B1078">
      <w:pPr>
        <w:spacing w:after="0" w:line="240" w:lineRule="auto"/>
        <w:ind w:left="5760" w:right="119" w:firstLine="720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</w:t>
      </w:r>
      <w:r w:rsidR="00D92AF2" w:rsidRPr="00D92AF2">
        <w:rPr>
          <w:i/>
          <w:sz w:val="26"/>
          <w:szCs w:val="26"/>
          <w:lang w:val="vi-VN"/>
        </w:rPr>
        <w:t>Ú</w:t>
      </w:r>
      <w:r w:rsidR="00D92AF2" w:rsidRPr="007109F5">
        <w:rPr>
          <w:i/>
          <w:sz w:val="26"/>
          <w:szCs w:val="26"/>
          <w:lang w:val="vi-VN"/>
        </w:rPr>
        <w:t>c</w:t>
      </w:r>
      <w:r w:rsidRPr="00F315FC">
        <w:rPr>
          <w:i/>
          <w:sz w:val="26"/>
          <w:szCs w:val="26"/>
          <w:lang w:val="vi-VN"/>
        </w:rPr>
        <w:t xml:space="preserve"> ngày 1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 xml:space="preserve">1 năm 2024</w:t>
      </w: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2F39EB8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A99F4EA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11963B5" w14:textId="77777777" w:rsidR="008A1A89" w:rsidRPr="00363486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6"/>
          <w:szCs w:val="26"/>
          <w:lang w:val="vi-VN"/>
        </w:rPr>
      </w:pPr>
    </w:p>
    <w:p w14:paraId="16A0370A" w14:textId="5F5593F1" w:rsidR="00F315FC" w:rsidRPr="008A1A89" w:rsidRDefault="00F315FC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  <w:r w:rsidRPr="00420902">
        <w:rPr>
          <w:rFonts w:eastAsia="Times New Roman"/>
          <w:b/>
          <w:bCs/>
          <w:sz w:val="26"/>
          <w:szCs w:val="26"/>
        </w:rPr>
        <w:t xml:space="preserve">2 2</w:t>
      </w:r>
    </w:p>
    <w:p w14:paraId="25890CAB" w14:textId="5392DBB3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1D3B99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7047" w14:textId="77777777" w:rsidR="00750CA1" w:rsidRDefault="00750CA1" w:rsidP="00571803">
      <w:pPr>
        <w:spacing w:after="0" w:line="240" w:lineRule="auto"/>
      </w:pPr>
      <w:r>
        <w:separator/>
      </w:r>
    </w:p>
  </w:endnote>
  <w:endnote w:type="continuationSeparator" w:id="0">
    <w:p w14:paraId="6AA2F62D" w14:textId="77777777" w:rsidR="00750CA1" w:rsidRDefault="00750CA1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B875" w14:textId="77777777" w:rsidR="00750CA1" w:rsidRDefault="00750CA1" w:rsidP="00571803">
      <w:pPr>
        <w:spacing w:after="0" w:line="240" w:lineRule="auto"/>
      </w:pPr>
      <w:r>
        <w:separator/>
      </w:r>
    </w:p>
  </w:footnote>
  <w:footnote w:type="continuationSeparator" w:id="0">
    <w:p w14:paraId="193531A6" w14:textId="77777777" w:rsidR="00750CA1" w:rsidRDefault="00750CA1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1D3B99"/>
    <w:rsid w:val="00203BA0"/>
    <w:rsid w:val="00215308"/>
    <w:rsid w:val="00247D9B"/>
    <w:rsid w:val="002637FA"/>
    <w:rsid w:val="00272FAA"/>
    <w:rsid w:val="00274BCA"/>
    <w:rsid w:val="00284DDA"/>
    <w:rsid w:val="00285934"/>
    <w:rsid w:val="002865C7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63486"/>
    <w:rsid w:val="003A5B4C"/>
    <w:rsid w:val="003B650A"/>
    <w:rsid w:val="003B6C00"/>
    <w:rsid w:val="003D0439"/>
    <w:rsid w:val="003D7F25"/>
    <w:rsid w:val="003E10AD"/>
    <w:rsid w:val="003E239C"/>
    <w:rsid w:val="003E7CB4"/>
    <w:rsid w:val="003F637B"/>
    <w:rsid w:val="004050EF"/>
    <w:rsid w:val="00420902"/>
    <w:rsid w:val="00427F32"/>
    <w:rsid w:val="004441A7"/>
    <w:rsid w:val="00451B24"/>
    <w:rsid w:val="00462243"/>
    <w:rsid w:val="004703C6"/>
    <w:rsid w:val="0047116D"/>
    <w:rsid w:val="00493502"/>
    <w:rsid w:val="004D365E"/>
    <w:rsid w:val="004D5F49"/>
    <w:rsid w:val="004F5BC0"/>
    <w:rsid w:val="004F6A9C"/>
    <w:rsid w:val="00500599"/>
    <w:rsid w:val="005443ED"/>
    <w:rsid w:val="00571803"/>
    <w:rsid w:val="005763A1"/>
    <w:rsid w:val="00581071"/>
    <w:rsid w:val="00582671"/>
    <w:rsid w:val="00592E14"/>
    <w:rsid w:val="00594420"/>
    <w:rsid w:val="005A342C"/>
    <w:rsid w:val="005B1078"/>
    <w:rsid w:val="005B2650"/>
    <w:rsid w:val="005C3979"/>
    <w:rsid w:val="005C5D05"/>
    <w:rsid w:val="005D1149"/>
    <w:rsid w:val="005E4166"/>
    <w:rsid w:val="005F1E24"/>
    <w:rsid w:val="00626A73"/>
    <w:rsid w:val="006554F6"/>
    <w:rsid w:val="00671EC7"/>
    <w:rsid w:val="00672AFA"/>
    <w:rsid w:val="00673644"/>
    <w:rsid w:val="00675C06"/>
    <w:rsid w:val="00677E2D"/>
    <w:rsid w:val="006A18D1"/>
    <w:rsid w:val="006C2D10"/>
    <w:rsid w:val="006E189A"/>
    <w:rsid w:val="006F6169"/>
    <w:rsid w:val="007109F5"/>
    <w:rsid w:val="00717350"/>
    <w:rsid w:val="00721AD8"/>
    <w:rsid w:val="0072691C"/>
    <w:rsid w:val="00750CA1"/>
    <w:rsid w:val="00772D54"/>
    <w:rsid w:val="007741C6"/>
    <w:rsid w:val="0077672A"/>
    <w:rsid w:val="00783F54"/>
    <w:rsid w:val="007B0BE5"/>
    <w:rsid w:val="007C0764"/>
    <w:rsid w:val="007E0DD7"/>
    <w:rsid w:val="00831177"/>
    <w:rsid w:val="00842A9C"/>
    <w:rsid w:val="00845112"/>
    <w:rsid w:val="00851A62"/>
    <w:rsid w:val="00856D1F"/>
    <w:rsid w:val="008A1A89"/>
    <w:rsid w:val="008B5101"/>
    <w:rsid w:val="008D07D3"/>
    <w:rsid w:val="008D2733"/>
    <w:rsid w:val="008F77A8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12CF8"/>
    <w:rsid w:val="00A22A4F"/>
    <w:rsid w:val="00A42E47"/>
    <w:rsid w:val="00A70E4F"/>
    <w:rsid w:val="00A96390"/>
    <w:rsid w:val="00AA736D"/>
    <w:rsid w:val="00AB6172"/>
    <w:rsid w:val="00AC3FDF"/>
    <w:rsid w:val="00AC7C33"/>
    <w:rsid w:val="00AD662A"/>
    <w:rsid w:val="00AE6EC6"/>
    <w:rsid w:val="00B07774"/>
    <w:rsid w:val="00B14B52"/>
    <w:rsid w:val="00B232C6"/>
    <w:rsid w:val="00B234DF"/>
    <w:rsid w:val="00B36D77"/>
    <w:rsid w:val="00B46E31"/>
    <w:rsid w:val="00B92461"/>
    <w:rsid w:val="00BB4606"/>
    <w:rsid w:val="00BD4765"/>
    <w:rsid w:val="00BF5B97"/>
    <w:rsid w:val="00BF6F97"/>
    <w:rsid w:val="00C01D41"/>
    <w:rsid w:val="00C04972"/>
    <w:rsid w:val="00C25102"/>
    <w:rsid w:val="00C63152"/>
    <w:rsid w:val="00C84223"/>
    <w:rsid w:val="00C904CB"/>
    <w:rsid w:val="00CA5BE8"/>
    <w:rsid w:val="00CB69D3"/>
    <w:rsid w:val="00CC5FD7"/>
    <w:rsid w:val="00CD4B7A"/>
    <w:rsid w:val="00CD5DE1"/>
    <w:rsid w:val="00D35186"/>
    <w:rsid w:val="00D620A3"/>
    <w:rsid w:val="00D646AC"/>
    <w:rsid w:val="00D8267D"/>
    <w:rsid w:val="00D92AF2"/>
    <w:rsid w:val="00DA49C7"/>
    <w:rsid w:val="00DB02D4"/>
    <w:rsid w:val="00DC72EA"/>
    <w:rsid w:val="00DE37F4"/>
    <w:rsid w:val="00DE5161"/>
    <w:rsid w:val="00DF023B"/>
    <w:rsid w:val="00E1012E"/>
    <w:rsid w:val="00E111A4"/>
    <w:rsid w:val="00E419B2"/>
    <w:rsid w:val="00E42CD0"/>
    <w:rsid w:val="00E62D07"/>
    <w:rsid w:val="00E703BC"/>
    <w:rsid w:val="00E87BC6"/>
    <w:rsid w:val="00EF3478"/>
    <w:rsid w:val="00EF425C"/>
    <w:rsid w:val="00F20E47"/>
    <w:rsid w:val="00F315FC"/>
    <w:rsid w:val="00F532BC"/>
    <w:rsid w:val="00F918BD"/>
    <w:rsid w:val="00F92588"/>
    <w:rsid w:val="00FA3734"/>
    <w:rsid w:val="00FB072A"/>
    <w:rsid w:val="00FB0C41"/>
    <w:rsid w:val="00FB1B1E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204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562</cp:revision>
  <dcterms:created xsi:type="dcterms:W3CDTF">2023-08-14T07:48:00Z</dcterms:created>
  <dcterms:modified xsi:type="dcterms:W3CDTF">2023-11-08T18:50:00Z</dcterms:modified>
</cp:coreProperties>
</file>