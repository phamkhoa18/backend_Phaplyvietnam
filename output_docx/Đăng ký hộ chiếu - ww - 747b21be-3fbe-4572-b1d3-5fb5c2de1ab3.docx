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77777777" w:rsidR="00571803" w:rsidRPr="00F92588" w:rsidRDefault="00571803" w:rsidP="00B36D77">
      <w:pPr>
        <w:tabs>
          <w:tab w:val="left" w:leader="dot" w:pos="3402"/>
          <w:tab w:val="left" w:leader="dot" w:pos="7513"/>
          <w:tab w:val="left" w:leader="dot" w:pos="8364"/>
        </w:tabs>
        <w:spacing w:before="40" w:after="80"/>
        <w:rPr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 </w:t>
      </w:r>
      <w:r w:rsidR="00F92588" w:rsidRPr="00F92588">
        <w:rPr>
          <w:color w:val="000000"/>
          <w:sz w:val="26"/>
          <w:szCs w:val="26"/>
          <w:lang w:val="vi-VN"/>
        </w:rPr>
        <w:t>...</w:t>
      </w:r>
      <w:r w:rsidR="00B36D77" w:rsidRPr="00B36D77">
        <w:rPr>
          <w:sz w:val="22"/>
          <w:lang w:val="nl-NL"/>
        </w:rPr>
        <w:t xml:space="preserve"> </w:t>
      </w:r>
      <w:r w:rsidR="00B36D77" w:rsidRPr="00091F0E">
        <w:rPr>
          <w:sz w:val="22"/>
          <w:lang w:val="nl-NL"/>
        </w:rPr>
        <w:t xml:space="preserve">w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Pr="00F92588">
        <w:rPr>
          <w:color w:val="000000"/>
          <w:sz w:val="24"/>
          <w:szCs w:val="24"/>
          <w:lang w:val="vi-VN"/>
        </w:rPr>
        <w:t>...</w:t>
      </w:r>
      <w:r w:rsidR="00B36D77" w:rsidRPr="00B36D77">
        <w:rPr>
          <w:bCs/>
          <w:sz w:val="22"/>
          <w:lang w:val="nl-NL"/>
        </w:rPr>
        <w:t xml:space="preserve"> </w:t>
      </w:r>
      <w:r w:rsidR="00B36D77" w:rsidRPr="00091F0E">
        <w:rPr>
          <w:bCs/>
          <w:sz w:val="22"/>
          <w:lang w:val="nl-NL"/>
        </w:rPr>
        <w:t xml:space="preserve">w</w:t>
      </w:r>
      <w:r w:rsidR="00B36D77">
        <w:rPr>
          <w:color w:val="000000"/>
          <w:sz w:val="24"/>
          <w:szCs w:val="24"/>
          <w:lang w:val="vi-VN"/>
        </w:rPr>
        <w:tab/>
      </w:r>
      <w:r w:rsidR="00B36D77">
        <w:rPr>
          <w:color w:val="000000"/>
          <w:sz w:val="24"/>
          <w:szCs w:val="24"/>
          <w:lang w:val="vi-VN"/>
        </w:rPr>
        <w:tab/>
      </w:r>
      <w:r w:rsidR="00F92588" w:rsidRPr="00F92588">
        <w:rPr>
          <w:color w:val="000000"/>
          <w:sz w:val="24"/>
          <w:szCs w:val="24"/>
          <w:vertAlign w:val="superscript"/>
          <w:lang w:val="vi-VN"/>
        </w:rPr>
        <w:t>3)</w:t>
      </w:r>
      <w:r w:rsidR="00F92588" w:rsidRPr="00F92588">
        <w:rPr>
          <w:color w:val="000000"/>
          <w:sz w:val="24"/>
          <w:szCs w:val="24"/>
          <w:lang w:val="vi-VN"/>
        </w:rPr>
        <w:t xml:space="preserve"> </w:t>
      </w:r>
      <w:r w:rsidRPr="00F92588">
        <w:rPr>
          <w:color w:val="000000"/>
          <w:sz w:val="24"/>
          <w:szCs w:val="24"/>
          <w:lang w:val="vi-VN"/>
        </w:rPr>
        <w:t>2. Giới tính: Nam □  Nữ □</w:t>
      </w:r>
    </w:p>
    <w:p w14:paraId="115889F7" w14:textId="77777777" w:rsidR="00B36D77" w:rsidRDefault="00334879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8D4A5" wp14:editId="0832789D">
                <wp:simplePos x="0" y="0"/>
                <wp:positionH relativeFrom="column">
                  <wp:posOffset>2165350</wp:posOffset>
                </wp:positionH>
                <wp:positionV relativeFrom="paragraph">
                  <wp:posOffset>283210</wp:posOffset>
                </wp:positionV>
                <wp:extent cx="2159000" cy="342900"/>
                <wp:effectExtent l="12065" t="12065" r="10160" b="6985"/>
                <wp:wrapNone/>
                <wp:docPr id="79146977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4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571803" w:rsidRPr="005B0DB2" w14:paraId="6B541A01" w14:textId="77777777" w:rsidTr="004703C6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49193580" w14:textId="77777777" w:rsidR="00571803" w:rsidRPr="005B0DB2" w:rsidRDefault="004D365E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  <w:r w:rsidRPr="004D365E">
                                    <w:rPr>
                                      <w:w w:val="15"/>
                                      <w:sz w:val="24"/>
                                    </w:rPr>
                                    <w:t xml:space="preserve">undefined</w:t>
                                  </w:r>
                                  <w:r w:rsidRPr="004D365E">
                                    <w:rPr>
                                      <w:spacing w:val="-324"/>
                                      <w:w w:val="15"/>
                                      <w:sz w:val="2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6726503B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43E0D461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23406B20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795A74F3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1E4595AD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6E8BCA03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03D1CFD4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231E9983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FitText/>
                                </w:tcPr>
                                <w:p w14:paraId="67F3F17B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FitText/>
                                </w:tcPr>
                                <w:p w14:paraId="1483F30C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FitText/>
                                </w:tcPr>
                                <w:p w14:paraId="250FD466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76871C" w14:textId="77777777" w:rsidR="00571803" w:rsidRDefault="00571803" w:rsidP="00571803"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8D4A5" id="Text Box 6" o:spid="_x0000_s1027" type="#_x0000_t202" style="position:absolute;left:0;text-align:left;margin-left:170.5pt;margin-top:22.3pt;width:17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" strokecolor="white">
                <v:textbox>
                  <w:txbxContent>
                    <w:tbl>
                      <w:tblPr>
                        <w:tblW w:w="34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</w:tblGrid>
                      <w:tr w:rsidR="00571803" w:rsidRPr="005B0DB2" w14:paraId="6B541A01" w14:textId="77777777" w:rsidTr="004703C6">
                        <w:trPr>
                          <w:trHeight w:hRule="exact" w:val="340"/>
                        </w:trPr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49193580" w14:textId="77777777" w:rsidR="00571803" w:rsidRPr="005B0DB2" w:rsidRDefault="004D365E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  <w:r w:rsidRPr="004D365E">
                              <w:rPr>
                                <w:w w:val="15"/>
                                <w:sz w:val="24"/>
                              </w:rPr>
                              <w:t xml:space="preserve">undefined</w:t>
                            </w:r>
                            <w:r w:rsidRPr="004D365E">
                              <w:rPr>
                                <w:spacing w:val="-324"/>
                                <w:w w:val="15"/>
                                <w:sz w:val="2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6726503B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43E0D461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23406B20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795A74F3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1E4595AD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6E8BCA03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03D1CFD4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231E9983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FitText/>
                          </w:tcPr>
                          <w:p w14:paraId="67F3F17B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FitText/>
                          </w:tcPr>
                          <w:p w14:paraId="1483F30C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FitText/>
                          </w:tcPr>
                          <w:p w14:paraId="250FD466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476871C" w14:textId="77777777" w:rsidR="00571803" w:rsidRDefault="00571803" w:rsidP="00571803"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>3. Sinh ngày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tháng..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B36D77">
        <w:rPr>
          <w:rFonts w:eastAsia="Times New Roman"/>
          <w:sz w:val="24"/>
          <w:szCs w:val="20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năm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3D0439">
        <w:rPr>
          <w:rFonts w:eastAsia="Times New Roman"/>
          <w:sz w:val="24"/>
          <w:szCs w:val="20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="00571803"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="00571803" w:rsidRPr="00F92588">
        <w:rPr>
          <w:rFonts w:eastAsia="Times New Roman"/>
          <w:i/>
          <w:iCs/>
          <w:sz w:val="24"/>
          <w:szCs w:val="20"/>
          <w:lang w:val="vi-VN"/>
        </w:rPr>
        <w:t>).</w:t>
      </w:r>
      <w:r w:rsidR="003D0439" w:rsidRPr="003D0439">
        <w:rPr>
          <w:bCs/>
          <w:sz w:val="22"/>
          <w:lang w:val="nl-NL"/>
        </w:rPr>
        <w:t xml:space="preserve"> </w:t>
      </w:r>
      <w:r w:rsidR="003D0439">
        <w:rPr>
          <w:bCs/>
          <w:sz w:val="22"/>
          <w:lang w:val="nl-NL"/>
        </w:rPr>
        <w:t xml:space="preserve">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571803"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77777777" w:rsidR="00571803" w:rsidRPr="00B36D77" w:rsidRDefault="00571803" w:rsidP="008D07D3">
      <w:pPr>
        <w:tabs>
          <w:tab w:val="left" w:leader="dot" w:pos="11199"/>
        </w:tabs>
        <w:spacing w:before="40" w:after="80" w:line="360" w:lineRule="auto"/>
        <w:ind w:left="318" w:right="172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                      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</w:t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2023-08-01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77777777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7B0BE5" w:rsidRPr="007B0BE5">
        <w:rPr>
          <w:bCs/>
          <w:sz w:val="22"/>
          <w:lang w:val="nl-NL"/>
        </w:rPr>
        <w:t xml:space="preserve"> </w:t>
      </w:r>
      <w:r w:rsidR="007B0BE5">
        <w:rPr>
          <w:bCs/>
          <w:sz w:val="22"/>
          <w:lang w:val="nl-NL"/>
        </w:rPr>
        <w:t xml:space="preserve">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11645D">
        <w:rPr>
          <w:bCs/>
          <w:sz w:val="22"/>
          <w:lang w:val="nl-NL"/>
        </w:rPr>
        <w:t xml:space="preserve">232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322222222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77777777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72691C" w:rsidRPr="0072691C">
        <w:rPr>
          <w:rFonts w:eastAsia="Times New Roman"/>
          <w:sz w:val="24"/>
          <w:szCs w:val="20"/>
          <w:lang w:val="vi-VN"/>
        </w:rPr>
        <w:t xml:space="preserve"> </w:t>
      </w:r>
      <w:r w:rsidR="0072691C">
        <w:rPr>
          <w:bCs/>
          <w:sz w:val="22"/>
          <w:lang w:val="nl-NL"/>
        </w:rPr>
        <w:t xml:space="preserve">23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77777777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DF023B" w:rsidRPr="00DF023B">
        <w:rPr>
          <w:rFonts w:eastAsia="Times New Roman"/>
          <w:sz w:val="24"/>
          <w:szCs w:val="20"/>
          <w:lang w:val="vi-VN"/>
        </w:rPr>
        <w:t xml:space="preserve"> </w:t>
      </w:r>
      <w:r w:rsidR="00DF023B">
        <w:rPr>
          <w:bCs/>
          <w:sz w:val="22"/>
          <w:lang w:val="nl-NL"/>
        </w:rPr>
        <w:t xml:space="preserve">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77777777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10. Nghề nghiệp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D646AC" w:rsidRPr="00D646AC">
        <w:rPr>
          <w:rFonts w:eastAsia="Times New Roman"/>
          <w:i/>
          <w:iCs/>
          <w:sz w:val="24"/>
          <w:szCs w:val="20"/>
          <w:lang w:val="vi-VN"/>
        </w:rPr>
        <w:t xml:space="preserve">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77777777" w:rsidR="00571803" w:rsidRPr="00F92588" w:rsidRDefault="00571803" w:rsidP="003E7CB4">
      <w:pPr>
        <w:tabs>
          <w:tab w:val="left" w:leader="dot" w:pos="7655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 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 .........../............/...................</w:t>
      </w:r>
    </w:p>
    <w:p w14:paraId="090801C6" w14:textId="77777777" w:rsidR="00571803" w:rsidRPr="00F92588" w:rsidRDefault="00571803" w:rsidP="003E7CB4">
      <w:pPr>
        <w:tabs>
          <w:tab w:val="left" w:leader="dot" w:pos="7655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D646AC">
        <w:rPr>
          <w:rFonts w:eastAsia="Times New Roman"/>
          <w:sz w:val="24"/>
          <w:szCs w:val="20"/>
        </w:rPr>
        <w:t xml:space="preserve">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ngày.........../............/....................</w:t>
      </w:r>
    </w:p>
    <w:p w14:paraId="1338ABC6" w14:textId="77777777" w:rsidR="00571803" w:rsidRPr="00F92588" w:rsidRDefault="00571803" w:rsidP="00D646AC">
      <w:pPr>
        <w:tabs>
          <w:tab w:val="left" w:leader="dot" w:pos="7655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D646AC" w:rsidRPr="00D646AC">
        <w:rPr>
          <w:rFonts w:eastAsia="Times New Roman"/>
          <w:sz w:val="24"/>
          <w:szCs w:val="20"/>
          <w:lang w:val="vi-VN"/>
        </w:rPr>
        <w:t xml:space="preserve">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ngày.........../............/....................</w:t>
      </w:r>
    </w:p>
    <w:p w14:paraId="0022902B" w14:textId="77777777" w:rsidR="00571803" w:rsidRPr="00F92588" w:rsidRDefault="00571803" w:rsidP="00D646AC">
      <w:pPr>
        <w:tabs>
          <w:tab w:val="left" w:leader="dot" w:pos="7655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D646AC" w:rsidRPr="00D646AC">
        <w:rPr>
          <w:rFonts w:eastAsia="Times New Roman"/>
          <w:sz w:val="24"/>
          <w:szCs w:val="20"/>
          <w:lang w:val="vi-VN"/>
        </w:rPr>
        <w:t xml:space="preserve">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cấp ngày............/............/..................</w:t>
      </w:r>
    </w:p>
    <w:p w14:paraId="49016ECD" w14:textId="77777777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Pr="00F92588">
        <w:rPr>
          <w:rFonts w:eastAsia="Times New Roman"/>
          <w:szCs w:val="20"/>
          <w:lang w:val="vi-VN"/>
        </w:rPr>
        <w:t> 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77777777" w:rsidR="00571803" w:rsidRPr="00F92588" w:rsidRDefault="00334879" w:rsidP="00571803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13684E6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941E28" wp14:editId="0455B77B">
                <wp:simplePos x="0" y="0"/>
                <wp:positionH relativeFrom="column">
                  <wp:posOffset>2516505</wp:posOffset>
                </wp:positionH>
                <wp:positionV relativeFrom="paragraph">
                  <wp:posOffset>5715</wp:posOffset>
                </wp:positionV>
                <wp:extent cx="257175" cy="180975"/>
                <wp:effectExtent l="10795" t="10160" r="8255" b="8890"/>
                <wp:wrapNone/>
                <wp:docPr id="16742074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05009" id="Rectangle 4" o:spid="_x0000_s1026" style="position:absolute;margin-left:198.15pt;margin-top:.45pt;width:20.2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FV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/mi&#10;WMw5kxQqbvIl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9140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0"/>
      </w:tblGrid>
      <w:tr w:rsidR="00571803" w:rsidRPr="00493502" w14:paraId="2D5FEBF1" w14:textId="77777777" w:rsidTr="004703C6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493502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8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98FC" w14:textId="77777777" w:rsidR="004F6A9C" w:rsidRDefault="004F6A9C" w:rsidP="00571803">
      <w:pPr>
        <w:spacing w:after="0" w:line="240" w:lineRule="auto"/>
      </w:pPr>
      <w:r>
        <w:separator/>
      </w:r>
    </w:p>
  </w:endnote>
  <w:endnote w:type="continuationSeparator" w:id="0">
    <w:p w14:paraId="7CB7330D" w14:textId="77777777" w:rsidR="004F6A9C" w:rsidRDefault="004F6A9C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E3CC" w14:textId="77777777" w:rsidR="004F6A9C" w:rsidRDefault="004F6A9C" w:rsidP="00571803">
      <w:pPr>
        <w:spacing w:after="0" w:line="240" w:lineRule="auto"/>
      </w:pPr>
      <w:r>
        <w:separator/>
      </w:r>
    </w:p>
  </w:footnote>
  <w:footnote w:type="continuationSeparator" w:id="0">
    <w:p w14:paraId="3B56F055" w14:textId="77777777" w:rsidR="004F6A9C" w:rsidRDefault="004F6A9C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6284B"/>
    <w:rsid w:val="0011645D"/>
    <w:rsid w:val="00120CEA"/>
    <w:rsid w:val="00203BA0"/>
    <w:rsid w:val="00247D9B"/>
    <w:rsid w:val="00334879"/>
    <w:rsid w:val="003D0439"/>
    <w:rsid w:val="003D7F25"/>
    <w:rsid w:val="003E10AD"/>
    <w:rsid w:val="003E7CB4"/>
    <w:rsid w:val="004703C6"/>
    <w:rsid w:val="00493502"/>
    <w:rsid w:val="004D365E"/>
    <w:rsid w:val="004F5BC0"/>
    <w:rsid w:val="004F6A9C"/>
    <w:rsid w:val="00571803"/>
    <w:rsid w:val="00582671"/>
    <w:rsid w:val="005B2650"/>
    <w:rsid w:val="005C3979"/>
    <w:rsid w:val="005C5D05"/>
    <w:rsid w:val="006554F6"/>
    <w:rsid w:val="0072691C"/>
    <w:rsid w:val="007B0BE5"/>
    <w:rsid w:val="008D07D3"/>
    <w:rsid w:val="009631E1"/>
    <w:rsid w:val="009731F6"/>
    <w:rsid w:val="009E0625"/>
    <w:rsid w:val="009F585B"/>
    <w:rsid w:val="00A22A4F"/>
    <w:rsid w:val="00B36D77"/>
    <w:rsid w:val="00BD4765"/>
    <w:rsid w:val="00CD4B7A"/>
    <w:rsid w:val="00D646AC"/>
    <w:rsid w:val="00DE37F4"/>
    <w:rsid w:val="00DF023B"/>
    <w:rsid w:val="00E1012E"/>
    <w:rsid w:val="00E703BC"/>
    <w:rsid w:val="00F92588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1</cp:revision>
  <dcterms:created xsi:type="dcterms:W3CDTF">2023-08-14T07:48:00Z</dcterms:created>
  <dcterms:modified xsi:type="dcterms:W3CDTF">2023-08-14T07:49:00Z</dcterms:modified>
</cp:coreProperties>
</file>