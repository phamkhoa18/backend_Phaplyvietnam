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6C0EC0C1" w:rsidR="00571803" w:rsidRPr="00F92588" w:rsidRDefault="00571803" w:rsidP="00915F53">
      <w:pPr>
        <w:tabs>
          <w:tab w:val="left" w:leader="dot" w:pos="3402"/>
          <w:tab w:val="left" w:leader="dot" w:pos="8364"/>
        </w:tabs>
        <w:spacing w:before="40" w:after="80"/>
        <w:rPr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 </w:t>
      </w:r>
      <w:r w:rsidR="00F92588" w:rsidRPr="00F92588">
        <w:rPr>
          <w:color w:val="000000"/>
          <w:sz w:val="26"/>
          <w:szCs w:val="26"/>
          <w:lang w:val="vi-VN"/>
        </w:rPr>
        <w:t>...</w:t>
      </w:r>
      <w:r w:rsidR="00B36D77" w:rsidRPr="00B36D77">
        <w:rPr>
          <w:sz w:val="22"/>
          <w:lang w:val="nl-NL"/>
        </w:rPr>
        <w:t xml:space="preserve">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Pr="00F92588">
        <w:rPr>
          <w:color w:val="000000"/>
          <w:sz w:val="24"/>
          <w:szCs w:val="24"/>
          <w:lang w:val="vi-VN"/>
        </w:rPr>
        <w:t>...</w:t>
      </w:r>
      <w:r w:rsidR="00B36D77" w:rsidRPr="00B36D77">
        <w:rPr>
          <w:bCs/>
          <w:sz w:val="22"/>
          <w:lang w:val="nl-NL"/>
        </w:rPr>
        <w:t xml:space="preserve"> </w:t>
      </w:r>
      <w:r w:rsidR="00B36D77" w:rsidRPr="00091F0E">
        <w:rPr>
          <w:bCs/>
          <w:sz w:val="22"/>
          <w:lang w:val="nl-NL"/>
        </w:rPr>
        <w:t xml:space="preserve">we</w:t>
      </w:r>
      <w:r w:rsidR="00B36D77">
        <w:rPr>
          <w:color w:val="000000"/>
          <w:sz w:val="24"/>
          <w:szCs w:val="24"/>
          <w:lang w:val="vi-VN"/>
        </w:rPr>
        <w:tab/>
      </w:r>
      <w:r w:rsidR="00F92588" w:rsidRPr="00F92588">
        <w:rPr>
          <w:color w:val="000000"/>
          <w:sz w:val="24"/>
          <w:szCs w:val="24"/>
          <w:vertAlign w:val="superscript"/>
          <w:lang w:val="vi-VN"/>
        </w:rPr>
        <w:t>3)</w:t>
      </w:r>
      <w:r w:rsidR="00F92588" w:rsidRPr="00F92588">
        <w:rPr>
          <w:color w:val="000000"/>
          <w:sz w:val="24"/>
          <w:szCs w:val="24"/>
          <w:lang w:val="vi-VN"/>
        </w:rPr>
        <w:t xml:space="preserve"> </w:t>
      </w:r>
      <w:r w:rsidRPr="00F92588">
        <w:rPr>
          <w:color w:val="000000"/>
          <w:sz w:val="24"/>
          <w:szCs w:val="24"/>
          <w:lang w:val="vi-VN"/>
        </w:rPr>
        <w:t>2. Giới tính: Nam □  Nữ □</w:t>
      </w:r>
    </w:p>
    <w:p w14:paraId="115889F7" w14:textId="77777777" w:rsidR="00B36D77" w:rsidRDefault="00334879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8D4A5" wp14:editId="58121EDC">
                <wp:simplePos x="0" y="0"/>
                <wp:positionH relativeFrom="column">
                  <wp:posOffset>2086610</wp:posOffset>
                </wp:positionH>
                <wp:positionV relativeFrom="paragraph">
                  <wp:posOffset>287020</wp:posOffset>
                </wp:positionV>
                <wp:extent cx="2330450" cy="285750"/>
                <wp:effectExtent l="0" t="0" r="12700" b="19050"/>
                <wp:wrapNone/>
                <wp:docPr id="7914697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6871C" w14:textId="18B46A27" w:rsidR="00571803" w:rsidRDefault="00F20E47" w:rsidP="00F20E47">
                            <w:pPr>
                              <w:ind w:right="58"/>
                              <w:rPr>
                                <w:sz w:val="20"/>
                                <w:szCs w:val="20"/>
                              </w:rPr>
                            </w:pPr>
                            <w:r w:rsidRPr="00F20E47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B5101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1565336" w14:textId="1176CA58" w:rsidR="002B263D" w:rsidRDefault="002B263D" w:rsidP="00F20E47">
                            <w:pPr>
                              <w:ind w:right="5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BCEAA60" w14:textId="77777777" w:rsidR="002B263D" w:rsidRPr="00F20E47" w:rsidRDefault="002B263D" w:rsidP="00F20E47">
                            <w:pPr>
                              <w:ind w:right="5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8D4A5" id="Text Box 6" o:spid="_x0000_s1027" type="#_x0000_t202" style="position:absolute;left:0;text-align:left;margin-left:164.3pt;margin-top:22.6pt;width:18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" strokecolor="white">
                <v:textbox>
                  <w:txbxContent>
                    <w:p w14:paraId="1476871C" w14:textId="18B46A27" w:rsidR="00571803" w:rsidRDefault="00F20E47" w:rsidP="00F20E47">
                      <w:pPr>
                        <w:ind w:right="58"/>
                        <w:rPr>
                          <w:sz w:val="20"/>
                          <w:szCs w:val="20"/>
                        </w:rPr>
                      </w:pPr>
                      <w:r w:rsidRPr="00F20E47"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B5101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71565336" w14:textId="1176CA58" w:rsidR="002B263D" w:rsidRDefault="002B263D" w:rsidP="00F20E47">
                      <w:pPr>
                        <w:ind w:right="5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BCEAA60" w14:textId="77777777" w:rsidR="002B263D" w:rsidRPr="00F20E47" w:rsidRDefault="002B263D" w:rsidP="00F20E47">
                      <w:pPr>
                        <w:ind w:right="58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>3. Sinh ngày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tháng..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B36D77">
        <w:rPr>
          <w:rFonts w:eastAsia="Times New Roman"/>
          <w:sz w:val="24"/>
          <w:szCs w:val="20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năm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3D0439">
        <w:rPr>
          <w:rFonts w:eastAsia="Times New Roman"/>
          <w:sz w:val="24"/>
          <w:szCs w:val="20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="00571803"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="00571803" w:rsidRPr="00F92588">
        <w:rPr>
          <w:rFonts w:eastAsia="Times New Roman"/>
          <w:i/>
          <w:iCs/>
          <w:sz w:val="24"/>
          <w:szCs w:val="20"/>
          <w:lang w:val="vi-VN"/>
        </w:rPr>
        <w:t>).</w:t>
      </w:r>
      <w:r w:rsidR="003D0439" w:rsidRPr="003D0439">
        <w:rPr>
          <w:bCs/>
          <w:sz w:val="22"/>
          <w:lang w:val="nl-NL"/>
        </w:rPr>
        <w:t xml:space="preserve">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571803"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46D59713" w:rsidR="00571803" w:rsidRPr="00B36D77" w:rsidRDefault="00D8267D" w:rsidP="008D07D3">
      <w:pPr>
        <w:tabs>
          <w:tab w:val="left" w:leader="dot" w:pos="11199"/>
        </w:tabs>
        <w:spacing w:before="40" w:after="80" w:line="360" w:lineRule="auto"/>
        <w:ind w:left="318" w:right="172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18FC5" wp14:editId="0F3D3C02">
                <wp:simplePos x="0" y="0"/>
                <wp:positionH relativeFrom="column">
                  <wp:posOffset>2632710</wp:posOffset>
                </wp:positionH>
                <wp:positionV relativeFrom="paragraph">
                  <wp:posOffset>49530</wp:posOffset>
                </wp:positionV>
                <wp:extent cx="266700" cy="152400"/>
                <wp:effectExtent l="0" t="0" r="19050" b="19050"/>
                <wp:wrapNone/>
                <wp:docPr id="187096363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1481B" w14:textId="7DB1EB48" w:rsidR="00D8267D" w:rsidRDefault="00D8267D">
                            <w:r>
                              <w:t xml:space="preserve">[object Object]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8FC5" id="Hộp Văn bản 6" o:spid="_x0000_s1028" type="#_x0000_t202" style="position:absolute;left:0;text-align:left;margin-left:207.3pt;margin-top:3.9pt;width:21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YQOgIAAII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" fillcolor="white [3201]" strokeweight=".5pt">
                <v:textbox>
                  <w:txbxContent>
                    <w:p w14:paraId="1471481B" w14:textId="7DB1EB48" w:rsidR="00D8267D" w:rsidRDefault="00D8267D">
                      <w:r>
                        <w:t xml:space="preserve">[object Object]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sz w:val="24"/>
          <w:szCs w:val="24"/>
          <w:lang w:val="vi-VN"/>
        </w:rPr>
        <w:t xml:space="preserve">4. </w:t>
      </w:r>
      <w:r w:rsidR="00571803" w:rsidRPr="00F92588">
        <w:rPr>
          <w:sz w:val="24"/>
          <w:szCs w:val="24"/>
          <w:lang w:val="vi-VN"/>
        </w:rPr>
        <w:t>Số ĐDCN/CMND</w:t>
      </w:r>
      <w:r w:rsidR="00571803"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="00571803"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)                        </w:t>
      </w:r>
      <w:r w:rsidR="00571803"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571803"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</w:t>
      </w:r>
      <w:r w:rsidR="00571803"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2023-08-02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8878F57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7B0BE5" w:rsidRPr="007B0BE5">
        <w:rPr>
          <w:bCs/>
          <w:sz w:val="22"/>
          <w:lang w:val="nl-NL"/>
        </w:rPr>
        <w:t xml:space="preserve">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77777777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72691C" w:rsidRPr="0072691C">
        <w:rPr>
          <w:rFonts w:eastAsia="Times New Roman"/>
          <w:sz w:val="24"/>
          <w:szCs w:val="20"/>
          <w:lang w:val="vi-VN"/>
        </w:rPr>
        <w:t xml:space="preserve"> </w:t>
      </w:r>
      <w:r w:rsidR="0072691C">
        <w:rPr>
          <w:bCs/>
          <w:sz w:val="22"/>
          <w:lang w:val="nl-NL"/>
        </w:rPr>
        <w:t xml:space="preserve">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77777777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DF023B" w:rsidRPr="00DF023B">
        <w:rPr>
          <w:rFonts w:eastAsia="Times New Roman"/>
          <w:sz w:val="24"/>
          <w:szCs w:val="20"/>
          <w:lang w:val="vi-VN"/>
        </w:rPr>
        <w:t xml:space="preserve"> </w:t>
      </w:r>
      <w:r w:rsidR="00DF023B">
        <w:rPr>
          <w:bCs/>
          <w:sz w:val="22"/>
          <w:lang w:val="nl-NL"/>
        </w:rPr>
        <w:t xml:space="preserve">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77777777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10. Nghề nghiệp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D646AC" w:rsidRPr="00D646AC">
        <w:rPr>
          <w:rFonts w:eastAsia="Times New Roman"/>
          <w:i/>
          <w:iCs/>
          <w:sz w:val="24"/>
          <w:szCs w:val="20"/>
          <w:lang w:val="vi-VN"/>
        </w:rPr>
        <w:t xml:space="preserve">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502385A1" w:rsidR="00571803" w:rsidRPr="00274BCA" w:rsidRDefault="00571803" w:rsidP="00013615">
      <w:pPr>
        <w:tabs>
          <w:tab w:val="left" w:leader="dot" w:pos="524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 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sinh ngày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61818789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D646AC" w:rsidRPr="00013615">
        <w:rPr>
          <w:rFonts w:eastAsia="Times New Roman"/>
          <w:sz w:val="24"/>
          <w:szCs w:val="20"/>
          <w:lang w:val="vi-VN"/>
        </w:rPr>
        <w:t xml:space="preserve">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 xml:space="preserve">y 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58349C6B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 undefined</w:t>
      </w:r>
      <w:r w:rsidR="003F637B" w:rsidRPr="003F637B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undefined</w:t>
      </w:r>
      <w:r w:rsidR="003F637B" w:rsidRPr="003F637B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undefined</w:t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77777777" w:rsidR="00571803" w:rsidRPr="00F92588" w:rsidRDefault="00571803" w:rsidP="00013615">
      <w:pPr>
        <w:tabs>
          <w:tab w:val="left" w:leader="dot" w:pos="7230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cấp ngày............/............/..................</w:t>
      </w:r>
    </w:p>
    <w:p w14:paraId="49016ECD" w14:textId="77777777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Pr="00F92588">
        <w:rPr>
          <w:rFonts w:eastAsia="Times New Roman"/>
          <w:szCs w:val="20"/>
          <w:lang w:val="vi-VN"/>
        </w:rPr>
        <w:t> 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77777777" w:rsidR="00571803" w:rsidRPr="00F92588" w:rsidRDefault="00334879" w:rsidP="00571803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13684E6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941E28" wp14:editId="0455B77B">
                <wp:simplePos x="0" y="0"/>
                <wp:positionH relativeFrom="column">
                  <wp:posOffset>2516505</wp:posOffset>
                </wp:positionH>
                <wp:positionV relativeFrom="paragraph">
                  <wp:posOffset>5715</wp:posOffset>
                </wp:positionV>
                <wp:extent cx="257175" cy="180975"/>
                <wp:effectExtent l="10795" t="10160" r="8255" b="8890"/>
                <wp:wrapNone/>
                <wp:docPr id="16742074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05009" id="Rectangle 4" o:spid="_x0000_s1026" style="position:absolute;margin-left:198.15pt;margin-top:.45pt;width:20.2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FV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/mi&#10;WMw5kxQqbvIl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914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571803" w:rsidRPr="00274BCA" w14:paraId="2D5FEBF1" w14:textId="77777777" w:rsidTr="004703C6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274BCA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9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9C44" w14:textId="77777777" w:rsidR="00AA736D" w:rsidRDefault="00AA736D" w:rsidP="00571803">
      <w:pPr>
        <w:spacing w:after="0" w:line="240" w:lineRule="auto"/>
      </w:pPr>
      <w:r>
        <w:separator/>
      </w:r>
    </w:p>
  </w:endnote>
  <w:endnote w:type="continuationSeparator" w:id="0">
    <w:p w14:paraId="35BD2EE7" w14:textId="77777777" w:rsidR="00AA736D" w:rsidRDefault="00AA736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71FE" w14:textId="77777777" w:rsidR="00AA736D" w:rsidRDefault="00AA736D" w:rsidP="00571803">
      <w:pPr>
        <w:spacing w:after="0" w:line="240" w:lineRule="auto"/>
      </w:pPr>
      <w:r>
        <w:separator/>
      </w:r>
    </w:p>
  </w:footnote>
  <w:footnote w:type="continuationSeparator" w:id="0">
    <w:p w14:paraId="40E43F85" w14:textId="77777777" w:rsidR="00AA736D" w:rsidRDefault="00AA736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6284B"/>
    <w:rsid w:val="0011645D"/>
    <w:rsid w:val="00120CEA"/>
    <w:rsid w:val="00203BA0"/>
    <w:rsid w:val="00247D9B"/>
    <w:rsid w:val="00274BCA"/>
    <w:rsid w:val="0029334F"/>
    <w:rsid w:val="002B263D"/>
    <w:rsid w:val="00334879"/>
    <w:rsid w:val="003633A6"/>
    <w:rsid w:val="003D0439"/>
    <w:rsid w:val="003D7F25"/>
    <w:rsid w:val="003E10AD"/>
    <w:rsid w:val="003E7CB4"/>
    <w:rsid w:val="003F637B"/>
    <w:rsid w:val="004703C6"/>
    <w:rsid w:val="00493502"/>
    <w:rsid w:val="004D365E"/>
    <w:rsid w:val="004F5BC0"/>
    <w:rsid w:val="004F6A9C"/>
    <w:rsid w:val="00571803"/>
    <w:rsid w:val="00582671"/>
    <w:rsid w:val="005B2650"/>
    <w:rsid w:val="005C3979"/>
    <w:rsid w:val="005C5D05"/>
    <w:rsid w:val="006554F6"/>
    <w:rsid w:val="00671EC7"/>
    <w:rsid w:val="0072691C"/>
    <w:rsid w:val="007B0BE5"/>
    <w:rsid w:val="008B5101"/>
    <w:rsid w:val="008D07D3"/>
    <w:rsid w:val="00915F53"/>
    <w:rsid w:val="009631E1"/>
    <w:rsid w:val="009731F6"/>
    <w:rsid w:val="009E0625"/>
    <w:rsid w:val="009F585B"/>
    <w:rsid w:val="00A22A4F"/>
    <w:rsid w:val="00AA736D"/>
    <w:rsid w:val="00B07774"/>
    <w:rsid w:val="00B36D77"/>
    <w:rsid w:val="00BD4765"/>
    <w:rsid w:val="00CD4B7A"/>
    <w:rsid w:val="00D646AC"/>
    <w:rsid w:val="00D8267D"/>
    <w:rsid w:val="00DE37F4"/>
    <w:rsid w:val="00DF023B"/>
    <w:rsid w:val="00E1012E"/>
    <w:rsid w:val="00E703BC"/>
    <w:rsid w:val="00F20E47"/>
    <w:rsid w:val="00F918BD"/>
    <w:rsid w:val="00F92588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57</cp:revision>
  <dcterms:created xsi:type="dcterms:W3CDTF">2023-08-14T07:48:00Z</dcterms:created>
  <dcterms:modified xsi:type="dcterms:W3CDTF">2023-08-14T12:16:00Z</dcterms:modified>
</cp:coreProperties>
</file>