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4D3163AF" w:rsidR="00571803" w:rsidRPr="00C84223" w:rsidRDefault="00571803" w:rsidP="00672AFA">
      <w:pPr>
        <w:tabs>
          <w:tab w:val="left" w:leader="dot" w:pos="3402"/>
          <w:tab w:val="left" w:leader="dot" w:pos="9072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we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we</w:t>
      </w:r>
      <w:r w:rsidR="00B36D77" w:rsidRPr="00091F0E">
        <w:rPr>
          <w:bCs/>
          <w:sz w:val="22"/>
          <w:lang w:val="nl-NL"/>
        </w:rPr>
        <w:t/>
      </w:r>
      <w:r w:rsidR="00284DDA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08EEF043" w:rsidR="00B36D77" w:rsidRDefault="00571803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23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</w:t>
      </w:r>
      <w:r w:rsidR="00B36D77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</w:t>
      </w:r>
      <w:r w:rsidR="003D0439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23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4F161379" w14:textId="7FECF125" w:rsidR="005F1E24" w:rsidRPr="00500599" w:rsidRDefault="00571803" w:rsidP="00717350">
      <w:pPr>
        <w:tabs>
          <w:tab w:val="left" w:leader="dot" w:pos="7655"/>
          <w:tab w:val="left" w:leader="do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BF6F97">
        <w:rPr>
          <w:sz w:val="24"/>
          <w:szCs w:val="24"/>
          <w:lang w:val="vi-VN"/>
        </w:rPr>
        <w:t/>
      </w:r>
      <w:r w:rsidR="00353F77" w:rsidRPr="00353F7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234DF" w:rsidRPr="009F56DE">
        <w:rPr>
          <w:sz w:val="24"/>
          <w:szCs w:val="24"/>
          <w:lang w:val="vi-VN"/>
        </w:rPr>
        <w:t/>
      </w:r>
      <w:r w:rsidR="00B14B52" w:rsidRPr="00B14B52">
        <w:rPr>
          <w:sz w:val="24"/>
          <w:szCs w:val="24"/>
          <w:lang w:val="vi-VN"/>
        </w:rPr>
        <w:t/>
      </w:r>
      <w:r w:rsidR="00B234DF" w:rsidRPr="009F56DE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bdr w:val="single" w:sz="4" w:space="0" w:color="auto"/>
          <w:lang w:val="vi-VN"/>
        </w:rPr>
        <w:t xml:space="preserve">[object Object] </w:t>
      </w:r>
      <w:r w:rsidR="00BF6F97" w:rsidRPr="00BF6F97">
        <w:rPr>
          <w:sz w:val="24"/>
          <w:szCs w:val="24"/>
          <w:lang w:val="vi-VN"/>
        </w:rPr>
        <w:t/>
      </w:r>
      <w:r w:rsidR="00B14B52" w:rsidRPr="00B14B52">
        <w:rPr>
          <w:sz w:val="24"/>
          <w:szCs w:val="24"/>
          <w:lang w:val="vi-VN"/>
        </w:rPr>
        <w:t/>
      </w:r>
      <w:r w:rsidR="00BF6F97" w:rsidRPr="00BF6F97">
        <w:rPr>
          <w:sz w:val="24"/>
          <w:szCs w:val="24"/>
          <w:lang w:val="vi-VN"/>
        </w:rPr>
        <w:t/>
      </w:r>
      <w:r w:rsidR="00500599" w:rsidRPr="00500599">
        <w:rPr>
          <w:sz w:val="24"/>
          <w:szCs w:val="24"/>
          <w:lang w:val="vi-VN"/>
        </w:rPr>
        <w:t/>
      </w:r>
      <w:r w:rsidR="00353F77">
        <w:rPr>
          <w:sz w:val="24"/>
          <w:szCs w:val="24"/>
        </w:rPr>
        <w:t/>
      </w:r>
      <w:r w:rsidR="00500599" w:rsidRPr="00500599">
        <w:rPr>
          <w:sz w:val="24"/>
          <w:szCs w:val="24"/>
          <w:lang w:val="vi-VN"/>
        </w:rPr>
        <w:t/>
      </w:r>
      <w:r w:rsidR="005F1E24" w:rsidRPr="009F56DE">
        <w:rPr>
          <w:sz w:val="24"/>
          <w:szCs w:val="24"/>
          <w:lang w:val="vi-VN"/>
        </w:rPr>
        <w:t/>
      </w:r>
      <w:r w:rsidR="00B14B52" w:rsidRPr="00B14B52">
        <w:rPr>
          <w:sz w:val="24"/>
          <w:szCs w:val="24"/>
          <w:lang w:val="vi-VN"/>
        </w:rPr>
        <w:t/>
      </w:r>
      <w:r w:rsidR="00B14B52" w:rsidRPr="009F56DE">
        <w:rPr>
          <w:sz w:val="24"/>
          <w:szCs w:val="24"/>
          <w:lang w:val="vi-VN"/>
        </w:rPr>
        <w:t/>
      </w:r>
      <w:r w:rsidR="005F1E24" w:rsidRPr="009F56DE">
        <w:rPr>
          <w:sz w:val="24"/>
          <w:szCs w:val="24"/>
          <w:lang w:val="vi-VN"/>
        </w:rPr>
        <w:t/>
      </w:r>
      <w:r w:rsidR="00DB02D4" w:rsidRPr="009F56DE">
        <w:rPr>
          <w:sz w:val="24"/>
          <w:szCs w:val="24"/>
          <w:lang w:val="vi-VN"/>
        </w:rPr>
        <w:t/>
      </w:r>
      <w:r w:rsidR="005F1E24" w:rsidRPr="009F56DE">
        <w:rPr>
          <w:sz w:val="24"/>
          <w:szCs w:val="24"/>
          <w:lang w:val="vi-VN"/>
        </w:rPr>
        <w:t/>
      </w:r>
      <w:r w:rsidR="00500599" w:rsidRPr="00500599">
        <w:rPr>
          <w:sz w:val="24"/>
          <w:szCs w:val="24"/>
          <w:lang w:val="vi-VN"/>
        </w:rPr>
        <w:t/>
      </w:r>
    </w:p>
    <w:tbl>
      <w:tblPr>
        <w:tblpPr w:leftFromText="180" w:rightFromText="180" w:vertAnchor="text" w:horzAnchor="margin" w:tblpY="126"/>
        <w:tblW w:w="3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5F1E24" w:rsidRPr="00353F77" w14:paraId="00D18390" w14:textId="77777777" w:rsidTr="00197D7D">
        <w:trPr>
          <w:trHeight w:hRule="exact" w:val="340"/>
        </w:trPr>
        <w:tc>
          <w:tcPr>
            <w:tcW w:w="284" w:type="dxa"/>
            <w:noWrap/>
            <w:tcFitText/>
          </w:tcPr>
          <w:p w14:paraId="1CF5EB7D" w14:textId="77777777" w:rsidR="005F1E24" w:rsidRPr="009F56DE" w:rsidRDefault="005F1E24" w:rsidP="00197D7D">
            <w:pPr>
              <w:spacing w:line="360" w:lineRule="auto"/>
              <w:ind w:right="216"/>
              <w:rPr>
                <w:sz w:val="24"/>
                <w:lang w:val="vi-VN"/>
              </w:rPr>
            </w:pPr>
          </w:p>
        </w:tc>
        <w:tc>
          <w:tcPr>
            <w:tcW w:w="284" w:type="dxa"/>
            <w:noWrap/>
            <w:tcFitText/>
          </w:tcPr>
          <w:p w14:paraId="2157EEC8" w14:textId="77777777" w:rsidR="005F1E24" w:rsidRPr="009F56DE" w:rsidRDefault="005F1E24" w:rsidP="00197D7D">
            <w:pPr>
              <w:spacing w:line="360" w:lineRule="auto"/>
              <w:ind w:right="216"/>
              <w:rPr>
                <w:sz w:val="24"/>
                <w:lang w:val="vi-VN"/>
              </w:rPr>
            </w:pPr>
          </w:p>
        </w:tc>
        <w:tc>
          <w:tcPr>
            <w:tcW w:w="284" w:type="dxa"/>
            <w:noWrap/>
            <w:tcFitText/>
          </w:tcPr>
          <w:p w14:paraId="4570365D" w14:textId="77777777" w:rsidR="005F1E24" w:rsidRPr="009F56DE" w:rsidRDefault="005F1E24" w:rsidP="00197D7D">
            <w:pPr>
              <w:spacing w:line="360" w:lineRule="auto"/>
              <w:ind w:right="216"/>
              <w:rPr>
                <w:sz w:val="24"/>
                <w:lang w:val="vi-VN"/>
              </w:rPr>
            </w:pPr>
          </w:p>
        </w:tc>
        <w:tc>
          <w:tcPr>
            <w:tcW w:w="284" w:type="dxa"/>
            <w:noWrap/>
            <w:tcFitText/>
          </w:tcPr>
          <w:p w14:paraId="7CE2611A" w14:textId="77777777" w:rsidR="005F1E24" w:rsidRPr="009F56DE" w:rsidRDefault="005F1E24" w:rsidP="00197D7D">
            <w:pPr>
              <w:spacing w:line="360" w:lineRule="auto"/>
              <w:ind w:right="216"/>
              <w:rPr>
                <w:sz w:val="24"/>
                <w:lang w:val="vi-VN"/>
              </w:rPr>
            </w:pPr>
          </w:p>
        </w:tc>
        <w:tc>
          <w:tcPr>
            <w:tcW w:w="284" w:type="dxa"/>
            <w:noWrap/>
            <w:tcFitText/>
          </w:tcPr>
          <w:p w14:paraId="13B4220D" w14:textId="77777777" w:rsidR="005F1E24" w:rsidRPr="009F56DE" w:rsidRDefault="005F1E24" w:rsidP="00197D7D">
            <w:pPr>
              <w:spacing w:line="360" w:lineRule="auto"/>
              <w:ind w:right="216"/>
              <w:rPr>
                <w:sz w:val="24"/>
                <w:lang w:val="vi-VN"/>
              </w:rPr>
            </w:pPr>
          </w:p>
        </w:tc>
        <w:tc>
          <w:tcPr>
            <w:tcW w:w="284" w:type="dxa"/>
            <w:noWrap/>
            <w:tcFitText/>
          </w:tcPr>
          <w:p w14:paraId="008B0D17" w14:textId="77777777" w:rsidR="005F1E24" w:rsidRPr="009F56DE" w:rsidRDefault="005F1E24" w:rsidP="00197D7D">
            <w:pPr>
              <w:spacing w:line="360" w:lineRule="auto"/>
              <w:ind w:right="216"/>
              <w:rPr>
                <w:sz w:val="24"/>
                <w:lang w:val="vi-VN"/>
              </w:rPr>
            </w:pPr>
          </w:p>
        </w:tc>
        <w:tc>
          <w:tcPr>
            <w:tcW w:w="284" w:type="dxa"/>
            <w:noWrap/>
            <w:tcFitText/>
          </w:tcPr>
          <w:p w14:paraId="7181DFF4" w14:textId="77777777" w:rsidR="005F1E24" w:rsidRPr="009F56DE" w:rsidRDefault="005F1E24" w:rsidP="00197D7D">
            <w:pPr>
              <w:spacing w:line="360" w:lineRule="auto"/>
              <w:ind w:right="216"/>
              <w:rPr>
                <w:sz w:val="24"/>
                <w:lang w:val="vi-VN"/>
              </w:rPr>
            </w:pPr>
          </w:p>
        </w:tc>
        <w:tc>
          <w:tcPr>
            <w:tcW w:w="284" w:type="dxa"/>
            <w:noWrap/>
            <w:tcFitText/>
          </w:tcPr>
          <w:p w14:paraId="1E79811D" w14:textId="77777777" w:rsidR="005F1E24" w:rsidRPr="009F56DE" w:rsidRDefault="005F1E24" w:rsidP="00197D7D">
            <w:pPr>
              <w:spacing w:line="360" w:lineRule="auto"/>
              <w:ind w:right="216"/>
              <w:rPr>
                <w:sz w:val="24"/>
                <w:lang w:val="vi-VN"/>
              </w:rPr>
            </w:pPr>
          </w:p>
        </w:tc>
        <w:tc>
          <w:tcPr>
            <w:tcW w:w="284" w:type="dxa"/>
            <w:noWrap/>
            <w:tcFitText/>
          </w:tcPr>
          <w:p w14:paraId="365B0316" w14:textId="77777777" w:rsidR="005F1E24" w:rsidRPr="009F56DE" w:rsidRDefault="005F1E24" w:rsidP="00197D7D">
            <w:pPr>
              <w:spacing w:line="360" w:lineRule="auto"/>
              <w:ind w:right="216"/>
              <w:rPr>
                <w:sz w:val="24"/>
                <w:lang w:val="vi-VN"/>
              </w:rPr>
            </w:pPr>
          </w:p>
        </w:tc>
        <w:tc>
          <w:tcPr>
            <w:tcW w:w="284" w:type="dxa"/>
            <w:tcFitText/>
          </w:tcPr>
          <w:p w14:paraId="5C923CC1" w14:textId="77777777" w:rsidR="005F1E24" w:rsidRPr="009F56DE" w:rsidRDefault="005F1E24" w:rsidP="00197D7D">
            <w:pPr>
              <w:spacing w:line="360" w:lineRule="auto"/>
              <w:ind w:right="216"/>
              <w:rPr>
                <w:sz w:val="24"/>
                <w:lang w:val="vi-VN"/>
              </w:rPr>
            </w:pPr>
          </w:p>
        </w:tc>
        <w:tc>
          <w:tcPr>
            <w:tcW w:w="284" w:type="dxa"/>
            <w:tcFitText/>
          </w:tcPr>
          <w:p w14:paraId="7131A92D" w14:textId="77777777" w:rsidR="005F1E24" w:rsidRPr="009F56DE" w:rsidRDefault="005F1E24" w:rsidP="00197D7D">
            <w:pPr>
              <w:spacing w:line="360" w:lineRule="auto"/>
              <w:ind w:right="216"/>
              <w:rPr>
                <w:sz w:val="24"/>
                <w:lang w:val="vi-VN"/>
              </w:rPr>
            </w:pPr>
          </w:p>
        </w:tc>
        <w:tc>
          <w:tcPr>
            <w:tcW w:w="284" w:type="dxa"/>
            <w:tcFitText/>
          </w:tcPr>
          <w:p w14:paraId="19342739" w14:textId="77777777" w:rsidR="005F1E24" w:rsidRPr="009F56DE" w:rsidRDefault="005F1E24" w:rsidP="00197D7D">
            <w:pPr>
              <w:spacing w:line="360" w:lineRule="auto"/>
              <w:ind w:right="216"/>
              <w:rPr>
                <w:sz w:val="24"/>
                <w:lang w:val="vi-VN"/>
              </w:rPr>
            </w:pPr>
          </w:p>
        </w:tc>
      </w:tr>
    </w:tbl>
    <w:p w14:paraId="0CB17E9B" w14:textId="57EB967C" w:rsidR="00571803" w:rsidRPr="00BF6F97" w:rsidRDefault="00500599" w:rsidP="00717350">
      <w:pPr>
        <w:tabs>
          <w:tab w:val="left" w:leader="dot" w:pos="7655"/>
          <w:tab w:val="left" w:leader="dot" w:pos="11199"/>
        </w:tabs>
        <w:ind w:left="284" w:right="313"/>
        <w:rPr>
          <w:sz w:val="24"/>
          <w:szCs w:val="24"/>
          <w:lang w:val="vi-VN"/>
        </w:rPr>
      </w:pPr>
      <w:r w:rsidRPr="00500599">
        <w:rPr>
          <w:sz w:val="24"/>
          <w:szCs w:val="24"/>
          <w:lang w:val="vi-VN"/>
        </w:rPr>
        <w:t/>
      </w:r>
      <w:r w:rsidR="00C84223">
        <w:rPr>
          <w:sz w:val="24"/>
          <w:szCs w:val="24"/>
        </w:rPr>
        <w:t/>
      </w:r>
      <w:r w:rsidRPr="00500599">
        <w:rPr>
          <w:sz w:val="24"/>
          <w:szCs w:val="24"/>
          <w:lang w:val="vi-VN"/>
        </w:rPr>
        <w:t/>
      </w:r>
      <w:r w:rsidR="00BF6F97">
        <w:rPr>
          <w:sz w:val="24"/>
          <w:szCs w:val="24"/>
          <w:lang w:val="vi-VN"/>
        </w:rPr>
        <w:tab/>
      </w:r>
      <w:r w:rsidR="00571803"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 xml:space="preserve">2023-07-31</w:t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qw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qw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222222222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274A61DA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23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60A94050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23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302E0771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/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488B20E3" w:rsidR="00571803" w:rsidRPr="00274BCA" w:rsidRDefault="00571803" w:rsidP="00BF6F97">
      <w:pPr>
        <w:tabs>
          <w:tab w:val="left" w:leader="dot" w:pos="5245"/>
          <w:tab w:val="left" w:leader="dot" w:pos="7230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2222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26351625" w:rsidR="00571803" w:rsidRPr="00F92588" w:rsidRDefault="00571803" w:rsidP="00013615">
      <w:pPr>
        <w:tabs>
          <w:tab w:val="left" w:leader="dot" w:pos="5245"/>
          <w:tab w:val="left" w:leader="dot" w:pos="8505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232323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22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2222</w:t>
      </w:r>
      <w:r w:rsidR="00013615">
        <w:rPr>
          <w:rFonts w:eastAsia="Times New Roman"/>
          <w:sz w:val="24"/>
          <w:szCs w:val="20"/>
        </w:rPr>
        <w:tab/>
      </w:r>
    </w:p>
    <w:p w14:paraId="1338ABC6" w14:textId="0B66CFC1" w:rsidR="00571803" w:rsidRPr="003F637B" w:rsidRDefault="00571803" w:rsidP="003F637B">
      <w:pPr>
        <w:tabs>
          <w:tab w:val="left" w:leader="dot" w:pos="5245"/>
          <w:tab w:val="left" w:leader="dot" w:pos="7513"/>
          <w:tab w:val="left" w:leader="dot" w:pos="9356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55397C59" w:rsidR="00571803" w:rsidRPr="00F92588" w:rsidRDefault="00571803" w:rsidP="003B650A">
      <w:pPr>
        <w:tabs>
          <w:tab w:val="left" w:leader="do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>
        <w:rPr>
          <w:rFonts w:eastAsia="Times New Roman"/>
          <w:sz w:val="24"/>
          <w:szCs w:val="20"/>
          <w:lang w:val="vi-VN"/>
        </w:rPr>
        <w:tab/>
      </w:r>
    </w:p>
    <w:p w14:paraId="49016ECD" w14:textId="738E2306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353F77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3EB418F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sz w:val="20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i/>
          <w:iCs/>
          <w:sz w:val="24"/>
          <w:szCs w:val="20"/>
          <w:lang w:val="vi-VN"/>
        </w:rPr>
        <w:t>Làm tại.......................ngày......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tháng.....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 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năm</w:t>
      </w:r>
      <w:r w:rsidRPr="00F92588">
        <w:rPr>
          <w:rFonts w:eastAsia="Times New Roman"/>
          <w:i/>
          <w:iCs/>
          <w:sz w:val="20"/>
          <w:szCs w:val="20"/>
          <w:lang w:val="vi-VN"/>
        </w:rPr>
        <w:t xml:space="preserve">....................... </w:t>
      </w:r>
      <w:r w:rsidRPr="00F92588">
        <w:rPr>
          <w:rFonts w:eastAsia="Times New Roman"/>
          <w:sz w:val="20"/>
          <w:szCs w:val="20"/>
          <w:lang w:val="vi-VN"/>
        </w:rPr>
        <w:t xml:space="preserve">  </w:t>
      </w: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</w:t>
      </w:r>
    </w:p>
    <w:p w14:paraId="033EEFF5" w14:textId="77777777" w:rsidR="00571803" w:rsidRPr="00F92588" w:rsidRDefault="00571803" w:rsidP="00571803">
      <w:pPr>
        <w:spacing w:before="40" w:after="0" w:line="240" w:lineRule="auto"/>
        <w:rPr>
          <w:rFonts w:eastAsia="Times New Roman"/>
          <w:sz w:val="20"/>
          <w:szCs w:val="20"/>
          <w:lang w:val="vi-VN"/>
        </w:rPr>
      </w:pPr>
      <w:r w:rsidRPr="00F92588">
        <w:rPr>
          <w:rFonts w:eastAsia="Times New Roman"/>
          <w:b/>
          <w:sz w:val="24"/>
          <w:szCs w:val="20"/>
          <w:lang w:val="vi-VN"/>
        </w:rPr>
        <w:t xml:space="preserve">                                       </w:t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</w:r>
      <w:r w:rsidRPr="00F92588">
        <w:rPr>
          <w:rFonts w:eastAsia="Times New Roman"/>
          <w:b/>
          <w:sz w:val="24"/>
          <w:szCs w:val="20"/>
          <w:lang w:val="vi-VN"/>
        </w:rPr>
        <w:tab/>
        <w:t xml:space="preserve"> Người đề nghị</w:t>
      </w:r>
      <w:r w:rsidRPr="00F92588">
        <w:rPr>
          <w:rFonts w:eastAsia="Times New Roman"/>
          <w:szCs w:val="20"/>
          <w:vertAlign w:val="superscript"/>
          <w:lang w:val="vi-VN"/>
        </w:rPr>
        <w:t>(5)</w:t>
      </w:r>
      <w:r w:rsidRPr="00F92588">
        <w:rPr>
          <w:rFonts w:eastAsia="Times New Roman"/>
          <w:b/>
          <w:szCs w:val="20"/>
          <w:lang w:val="vi-VN"/>
        </w:rPr>
        <w:t xml:space="preserve">                                         </w:t>
      </w:r>
    </w:p>
    <w:p w14:paraId="208837CA" w14:textId="77777777" w:rsidR="00571803" w:rsidRPr="00F92588" w:rsidRDefault="00571803" w:rsidP="00571803">
      <w:pPr>
        <w:spacing w:before="40" w:after="0" w:line="240" w:lineRule="auto"/>
        <w:jc w:val="both"/>
        <w:rPr>
          <w:rFonts w:eastAsia="Times New Roman"/>
          <w:bCs/>
          <w:sz w:val="24"/>
          <w:szCs w:val="20"/>
          <w:lang w:val="vi-VN"/>
        </w:rPr>
      </w:pP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</w:r>
      <w:r w:rsidRPr="00F92588">
        <w:rPr>
          <w:rFonts w:eastAsia="Times New Roman"/>
          <w:bCs/>
          <w:sz w:val="24"/>
          <w:szCs w:val="20"/>
          <w:lang w:val="vi-VN"/>
        </w:rPr>
        <w:tab/>
        <w:t xml:space="preserve">          (</w:t>
      </w:r>
      <w:r w:rsidRPr="00F92588">
        <w:rPr>
          <w:rFonts w:eastAsia="Times New Roman"/>
          <w:bCs/>
          <w:i/>
          <w:iCs/>
          <w:sz w:val="24"/>
          <w:szCs w:val="20"/>
          <w:lang w:val="vi-VN"/>
        </w:rPr>
        <w:t>Ký, ghi rõ họ tên</w:t>
      </w:r>
      <w:r w:rsidRPr="00F92588">
        <w:rPr>
          <w:rFonts w:eastAsia="Times New Roman"/>
          <w:bCs/>
          <w:sz w:val="24"/>
          <w:szCs w:val="20"/>
          <w:lang w:val="vi-VN"/>
        </w:rPr>
        <w:t>)</w:t>
      </w:r>
      <w:r w:rsidRPr="00F92588">
        <w:rPr>
          <w:rFonts w:eastAsia="Times New Roman"/>
          <w:sz w:val="20"/>
          <w:szCs w:val="20"/>
          <w:lang w:val="vi-VN"/>
        </w:rPr>
        <w:t xml:space="preserve">                                                       </w:t>
      </w:r>
      <w:r w:rsidRPr="00F92588">
        <w:rPr>
          <w:rFonts w:eastAsia="Times New Roman"/>
          <w:bCs/>
          <w:sz w:val="24"/>
          <w:szCs w:val="20"/>
          <w:lang w:val="vi-VN"/>
        </w:rPr>
        <w:t xml:space="preserve">   </w:t>
      </w:r>
    </w:p>
    <w:p w14:paraId="24D0F330" w14:textId="77777777" w:rsidR="00571803" w:rsidRPr="00F92588" w:rsidRDefault="00571803" w:rsidP="00571803">
      <w:pPr>
        <w:spacing w:before="40" w:after="0" w:line="240" w:lineRule="auto"/>
        <w:ind w:left="-105" w:firstLine="420"/>
        <w:rPr>
          <w:rFonts w:eastAsia="Times New Roman"/>
          <w:bCs/>
          <w:sz w:val="20"/>
          <w:szCs w:val="20"/>
          <w:lang w:val="vi-VN"/>
        </w:rPr>
      </w:pPr>
      <w:r w:rsidRPr="00F92588">
        <w:rPr>
          <w:rFonts w:eastAsia="Times New Roman"/>
          <w:b/>
          <w:bCs/>
          <w:i/>
          <w:iCs/>
          <w:szCs w:val="20"/>
          <w:lang w:val="vi-VN"/>
        </w:rPr>
        <w:t xml:space="preserve">  </w:t>
      </w:r>
    </w:p>
    <w:p w14:paraId="7F0E48C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20A2FE3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BDC0995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353F77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8D87F" w14:textId="77777777" w:rsidR="006A18D1" w:rsidRDefault="006A18D1" w:rsidP="00571803">
      <w:pPr>
        <w:spacing w:after="0" w:line="240" w:lineRule="auto"/>
      </w:pPr>
      <w:r>
        <w:separator/>
      </w:r>
    </w:p>
  </w:endnote>
  <w:endnote w:type="continuationSeparator" w:id="0">
    <w:p w14:paraId="0F27901A" w14:textId="77777777" w:rsidR="006A18D1" w:rsidRDefault="006A18D1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D4429" w14:textId="77777777" w:rsidR="006A18D1" w:rsidRDefault="006A18D1" w:rsidP="00571803">
      <w:pPr>
        <w:spacing w:after="0" w:line="240" w:lineRule="auto"/>
      </w:pPr>
      <w:r>
        <w:separator/>
      </w:r>
    </w:p>
  </w:footnote>
  <w:footnote w:type="continuationSeparator" w:id="0">
    <w:p w14:paraId="72CFFCEB" w14:textId="77777777" w:rsidR="006A18D1" w:rsidRDefault="006A18D1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203BA0"/>
    <w:rsid w:val="00215308"/>
    <w:rsid w:val="00247D9B"/>
    <w:rsid w:val="00272FAA"/>
    <w:rsid w:val="00274BCA"/>
    <w:rsid w:val="00284DDA"/>
    <w:rsid w:val="0029334F"/>
    <w:rsid w:val="002B263D"/>
    <w:rsid w:val="003244C2"/>
    <w:rsid w:val="00334879"/>
    <w:rsid w:val="0034026B"/>
    <w:rsid w:val="00353F77"/>
    <w:rsid w:val="003633A6"/>
    <w:rsid w:val="003A5B4C"/>
    <w:rsid w:val="003B650A"/>
    <w:rsid w:val="003B6C00"/>
    <w:rsid w:val="003D0439"/>
    <w:rsid w:val="003D7F25"/>
    <w:rsid w:val="003E10AD"/>
    <w:rsid w:val="003E7CB4"/>
    <w:rsid w:val="003F637B"/>
    <w:rsid w:val="004703C6"/>
    <w:rsid w:val="00493502"/>
    <w:rsid w:val="004D365E"/>
    <w:rsid w:val="004F5BC0"/>
    <w:rsid w:val="004F6A9C"/>
    <w:rsid w:val="00500599"/>
    <w:rsid w:val="00571803"/>
    <w:rsid w:val="00582671"/>
    <w:rsid w:val="00592E14"/>
    <w:rsid w:val="00594420"/>
    <w:rsid w:val="005B2650"/>
    <w:rsid w:val="005C3979"/>
    <w:rsid w:val="005C5D05"/>
    <w:rsid w:val="005D1149"/>
    <w:rsid w:val="005E4166"/>
    <w:rsid w:val="005F1E24"/>
    <w:rsid w:val="006554F6"/>
    <w:rsid w:val="00671EC7"/>
    <w:rsid w:val="00672AFA"/>
    <w:rsid w:val="006A18D1"/>
    <w:rsid w:val="006E189A"/>
    <w:rsid w:val="006F6169"/>
    <w:rsid w:val="00717350"/>
    <w:rsid w:val="00721AD8"/>
    <w:rsid w:val="0072691C"/>
    <w:rsid w:val="0077672A"/>
    <w:rsid w:val="007B0BE5"/>
    <w:rsid w:val="007E0DD7"/>
    <w:rsid w:val="00831177"/>
    <w:rsid w:val="00842A9C"/>
    <w:rsid w:val="00845112"/>
    <w:rsid w:val="00856D1F"/>
    <w:rsid w:val="008B5101"/>
    <w:rsid w:val="008D07D3"/>
    <w:rsid w:val="008D2733"/>
    <w:rsid w:val="00915F53"/>
    <w:rsid w:val="009429AB"/>
    <w:rsid w:val="009631E1"/>
    <w:rsid w:val="009731F6"/>
    <w:rsid w:val="009C3E7A"/>
    <w:rsid w:val="009D23BD"/>
    <w:rsid w:val="009E0625"/>
    <w:rsid w:val="009F56DE"/>
    <w:rsid w:val="009F585B"/>
    <w:rsid w:val="00A22A4F"/>
    <w:rsid w:val="00A42E47"/>
    <w:rsid w:val="00A70E4F"/>
    <w:rsid w:val="00AA736D"/>
    <w:rsid w:val="00AB6172"/>
    <w:rsid w:val="00AD662A"/>
    <w:rsid w:val="00B07774"/>
    <w:rsid w:val="00B14B52"/>
    <w:rsid w:val="00B232C6"/>
    <w:rsid w:val="00B234DF"/>
    <w:rsid w:val="00B36D77"/>
    <w:rsid w:val="00BD4765"/>
    <w:rsid w:val="00BF6F97"/>
    <w:rsid w:val="00C01D41"/>
    <w:rsid w:val="00C04972"/>
    <w:rsid w:val="00C84223"/>
    <w:rsid w:val="00C904CB"/>
    <w:rsid w:val="00CA5BE8"/>
    <w:rsid w:val="00CB69D3"/>
    <w:rsid w:val="00CD4B7A"/>
    <w:rsid w:val="00CD5DE1"/>
    <w:rsid w:val="00D35186"/>
    <w:rsid w:val="00D646AC"/>
    <w:rsid w:val="00D8267D"/>
    <w:rsid w:val="00DB02D4"/>
    <w:rsid w:val="00DE37F4"/>
    <w:rsid w:val="00DF023B"/>
    <w:rsid w:val="00E1012E"/>
    <w:rsid w:val="00E42CD0"/>
    <w:rsid w:val="00E62D07"/>
    <w:rsid w:val="00E703BC"/>
    <w:rsid w:val="00F20E47"/>
    <w:rsid w:val="00F532BC"/>
    <w:rsid w:val="00F918BD"/>
    <w:rsid w:val="00F92588"/>
    <w:rsid w:val="00FB072A"/>
    <w:rsid w:val="00FB0C41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177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279</cp:revision>
  <dcterms:created xsi:type="dcterms:W3CDTF">2023-08-14T07:48:00Z</dcterms:created>
  <dcterms:modified xsi:type="dcterms:W3CDTF">2023-08-14T15:08:00Z</dcterms:modified>
</cp:coreProperties>
</file>