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FD7C6" w14:textId="77777777" w:rsidR="00571803" w:rsidRPr="00F92588" w:rsidRDefault="00571803" w:rsidP="0011645D">
      <w:pPr>
        <w:keepNext/>
        <w:tabs>
          <w:tab w:val="left" w:pos="11199"/>
        </w:tabs>
        <w:spacing w:after="0" w:line="240" w:lineRule="auto"/>
        <w:ind w:left="315" w:right="277"/>
        <w:outlineLvl w:val="3"/>
        <w:rPr>
          <w:rFonts w:eastAsia="Times New Roman"/>
          <w:b/>
          <w:bCs/>
          <w:sz w:val="24"/>
          <w:szCs w:val="20"/>
          <w:lang w:val="vi-VN"/>
        </w:rPr>
      </w:pPr>
    </w:p>
    <w:p w14:paraId="54E574C9" w14:textId="77777777" w:rsidR="00571803" w:rsidRPr="00F92588" w:rsidRDefault="00334879" w:rsidP="00571803">
      <w:pPr>
        <w:keepNext/>
        <w:spacing w:after="0" w:line="240" w:lineRule="auto"/>
        <w:ind w:left="315" w:right="277"/>
        <w:outlineLvl w:val="3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AF32DF" wp14:editId="3E3F6E67">
                <wp:simplePos x="0" y="0"/>
                <wp:positionH relativeFrom="column">
                  <wp:posOffset>5867400</wp:posOffset>
                </wp:positionH>
                <wp:positionV relativeFrom="paragraph">
                  <wp:posOffset>84455</wp:posOffset>
                </wp:positionV>
                <wp:extent cx="1266825" cy="1524635"/>
                <wp:effectExtent l="8890" t="10795" r="10160" b="7620"/>
                <wp:wrapNone/>
                <wp:docPr id="581734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52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FE97C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4D079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29525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48EB0A" w14:textId="77777777" w:rsidR="00571803" w:rsidRPr="00617697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</w:t>
                            </w:r>
                            <w:r>
                              <w:rPr>
                                <w:sz w:val="24"/>
                              </w:rPr>
                              <w:t>nh</w:t>
                            </w:r>
                          </w:p>
                          <w:p w14:paraId="1E6D95C8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F13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AF32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2pt;margin-top:6.65pt;width:99.75pt;height:1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">
                <v:textbox>
                  <w:txbxContent>
                    <w:p w14:paraId="251FE97C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544D079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2A29525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0E48EB0A" w14:textId="77777777" w:rsidR="00571803" w:rsidRPr="00617697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5B0DB2">
                        <w:rPr>
                          <w:sz w:val="24"/>
                        </w:rPr>
                        <w:t>Ả</w:t>
                      </w:r>
                      <w:r>
                        <w:rPr>
                          <w:sz w:val="24"/>
                        </w:rPr>
                        <w:t>nh</w:t>
                      </w:r>
                    </w:p>
                    <w:p w14:paraId="1E6D95C8" w14:textId="77777777" w:rsidR="00571803" w:rsidRPr="000F13C4" w:rsidRDefault="00571803" w:rsidP="00571803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F13C4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(2</w:t>
                      </w:r>
                      <w:r w:rsidRPr="000F13C4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71803" w:rsidRPr="00F92588">
        <w:rPr>
          <w:rFonts w:eastAsia="Times New Roman"/>
          <w:b/>
          <w:bCs/>
          <w:sz w:val="24"/>
          <w:szCs w:val="20"/>
          <w:lang w:val="vi-VN"/>
        </w:rPr>
        <w:t xml:space="preserve">                                             </w:t>
      </w:r>
      <w:r w:rsidR="00571803" w:rsidRPr="00F92588">
        <w:rPr>
          <w:rFonts w:eastAsia="Times New Roman"/>
          <w:b/>
          <w:sz w:val="24"/>
          <w:szCs w:val="20"/>
          <w:lang w:val="vi-VN"/>
        </w:rPr>
        <w:t>CỘNG HÒA XÃ HỘI CHỦ NGHĨA VIỆT NAM</w:t>
      </w:r>
    </w:p>
    <w:p w14:paraId="01BE2328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bCs/>
          <w:szCs w:val="20"/>
          <w:lang w:val="vi-VN"/>
        </w:rPr>
        <w:t>Độc lập - Tự do - Hạnh phúc</w:t>
      </w:r>
    </w:p>
    <w:p w14:paraId="76577631" w14:textId="77777777" w:rsidR="00571803" w:rsidRPr="00F92588" w:rsidRDefault="00334879" w:rsidP="00571803">
      <w:pPr>
        <w:spacing w:after="0" w:line="36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7B33A5" wp14:editId="6B790CB1">
                <wp:simplePos x="0" y="0"/>
                <wp:positionH relativeFrom="column">
                  <wp:posOffset>2658110</wp:posOffset>
                </wp:positionH>
                <wp:positionV relativeFrom="paragraph">
                  <wp:posOffset>22225</wp:posOffset>
                </wp:positionV>
                <wp:extent cx="2025650" cy="0"/>
                <wp:effectExtent l="9525" t="13970" r="12700" b="5080"/>
                <wp:wrapNone/>
                <wp:docPr id="77564606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5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7186F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3pt,1.75pt" to="368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"/>
            </w:pict>
          </mc:Fallback>
        </mc:AlternateContent>
      </w:r>
    </w:p>
    <w:p w14:paraId="145E2CA4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bCs/>
          <w:sz w:val="32"/>
          <w:szCs w:val="20"/>
          <w:lang w:val="vi-VN"/>
        </w:rPr>
      </w:pPr>
      <w:r w:rsidRPr="00F92588">
        <w:rPr>
          <w:rFonts w:eastAsia="Times New Roman"/>
          <w:b/>
          <w:bCs/>
          <w:sz w:val="32"/>
          <w:szCs w:val="20"/>
          <w:lang w:val="vi-VN"/>
        </w:rPr>
        <w:t>TỜ KHAI</w:t>
      </w:r>
    </w:p>
    <w:p w14:paraId="7BE35D47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>(Dùng cho công dân Việt Nam</w:t>
      </w:r>
      <w:r w:rsidRPr="00F92588">
        <w:rPr>
          <w:rFonts w:eastAsia="Times New Roman"/>
          <w:sz w:val="24"/>
          <w:szCs w:val="20"/>
          <w:lang w:val="vi-VN"/>
        </w:rPr>
        <w:t xml:space="preserve"> đề nghị cấp</w:t>
      </w:r>
    </w:p>
    <w:p w14:paraId="5C7E547E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hộ chiếu phổ thông ở nước ngoài)</w:t>
      </w:r>
      <w:r w:rsidRPr="00F92588">
        <w:rPr>
          <w:rFonts w:eastAsia="Times New Roman"/>
          <w:sz w:val="24"/>
          <w:szCs w:val="20"/>
          <w:vertAlign w:val="superscript"/>
          <w:lang w:val="vi-VN"/>
        </w:rPr>
        <w:t>(1)</w:t>
      </w:r>
    </w:p>
    <w:p w14:paraId="757C4E98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 w:firstLine="360"/>
        <w:jc w:val="center"/>
        <w:rPr>
          <w:rFonts w:eastAsia="Times New Roman"/>
          <w:sz w:val="24"/>
          <w:szCs w:val="20"/>
          <w:lang w:val="vi-VN"/>
        </w:rPr>
      </w:pPr>
    </w:p>
    <w:p w14:paraId="3CE021D8" w14:textId="77777777" w:rsidR="00571803" w:rsidRPr="00F92588" w:rsidRDefault="00571803" w:rsidP="00571803">
      <w:pPr>
        <w:spacing w:after="0" w:line="360" w:lineRule="auto"/>
        <w:jc w:val="center"/>
        <w:rPr>
          <w:rFonts w:eastAsia="Times New Roman"/>
          <w:sz w:val="24"/>
          <w:szCs w:val="20"/>
          <w:lang w:val="vi-VN"/>
        </w:rPr>
      </w:pPr>
    </w:p>
    <w:p w14:paraId="7D7F226C" w14:textId="7AF248B3" w:rsidR="00571803" w:rsidRPr="00C84223" w:rsidRDefault="00571803" w:rsidP="00C63152">
      <w:pPr>
        <w:tabs>
          <w:tab w:val="left" w:pos="2552"/>
          <w:tab w:val="left" w:pos="8364"/>
        </w:tabs>
        <w:spacing w:before="40" w:after="80"/>
        <w:rPr>
          <w:rFonts w:asciiTheme="minorHAnsi" w:hAnsiTheme="minorHAnsi"/>
          <w:color w:val="000000"/>
          <w:sz w:val="26"/>
          <w:szCs w:val="26"/>
          <w:lang w:val="vi-VN"/>
        </w:rPr>
      </w:pPr>
      <w:r w:rsidRPr="00F92588">
        <w:rPr>
          <w:color w:val="000000"/>
          <w:sz w:val="24"/>
          <w:szCs w:val="24"/>
          <w:lang w:val="vi-VN"/>
        </w:rPr>
        <w:t xml:space="preserve">     1. Họ</w:t>
      </w:r>
      <w:r w:rsidR="00C904CB" w:rsidRPr="00C904CB">
        <w:rPr>
          <w:color w:val="000000"/>
          <w:sz w:val="24"/>
          <w:szCs w:val="24"/>
          <w:lang w:val="vi-VN"/>
        </w:rPr>
        <w:t xml:space="preserve">: </w:t>
      </w:r>
      <w:r w:rsidR="00B36D77" w:rsidRPr="00091F0E">
        <w:rPr>
          <w:sz w:val="22"/>
          <w:lang w:val="nl-NL"/>
        </w:rPr>
        <w:t xml:space="preserve">test </w:t>
      </w:r>
      <w:r w:rsidR="00B36D77">
        <w:rPr>
          <w:color w:val="000000"/>
          <w:sz w:val="26"/>
          <w:szCs w:val="26"/>
          <w:lang w:val="vi-VN"/>
        </w:rPr>
        <w:tab/>
      </w:r>
      <w:r w:rsidR="00F92588" w:rsidRPr="00F92588">
        <w:rPr>
          <w:color w:val="000000"/>
          <w:sz w:val="24"/>
          <w:szCs w:val="24"/>
          <w:lang w:val="vi-VN"/>
        </w:rPr>
        <w:t xml:space="preserve"> Chữ đệm và tên</w:t>
      </w:r>
      <w:r w:rsidR="00C904CB" w:rsidRPr="00C01D41">
        <w:rPr>
          <w:color w:val="000000"/>
          <w:sz w:val="24"/>
          <w:szCs w:val="24"/>
          <w:lang w:val="vi-VN"/>
        </w:rPr>
        <w:t xml:space="preserve">: </w:t>
      </w:r>
      <w:r w:rsidR="00721AD8">
        <w:rPr>
          <w:bCs/>
          <w:sz w:val="22"/>
          <w:lang w:val="nl-NL"/>
        </w:rPr>
        <w:t xml:space="preserve">test tên</w:t>
      </w:r>
      <w:r w:rsidR="00B36D77" w:rsidRPr="00091F0E">
        <w:rPr>
          <w:bCs/>
          <w:sz w:val="22"/>
          <w:lang w:val="nl-NL"/>
        </w:rPr>
        <w:t/>
      </w:r>
      <w:r w:rsidR="00285934">
        <w:rPr>
          <w:bCs/>
          <w:sz w:val="22"/>
          <w:lang w:val="nl-NL"/>
        </w:rPr>
        <w:tab/>
      </w:r>
      <w:r w:rsidRPr="00F92588">
        <w:rPr>
          <w:color w:val="000000"/>
          <w:sz w:val="24"/>
          <w:szCs w:val="24"/>
          <w:lang w:val="vi-VN"/>
        </w:rPr>
        <w:t xml:space="preserve">2. Giới tính: </w:t>
      </w:r>
      <w:r w:rsidR="00215308" w:rsidRPr="00C84223">
        <w:rPr>
          <w:color w:val="000000"/>
          <w:sz w:val="24"/>
          <w:szCs w:val="24"/>
          <w:lang w:val="vi-VN"/>
        </w:rPr>
        <w:t xml:space="preserve">Nam</w:t>
      </w:r>
    </w:p>
    <w:p w14:paraId="115889F7" w14:textId="4BA0B5EC" w:rsidR="00B36D77" w:rsidRDefault="00571803" w:rsidP="00AE6EC6">
      <w:pPr>
        <w:tabs>
          <w:tab w:val="left" w:pos="6804"/>
          <w:tab w:val="lef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3. Sinh ngày</w:t>
      </w:r>
      <w:r w:rsidR="00C01D41" w:rsidRPr="003A5B4C">
        <w:rPr>
          <w:rFonts w:eastAsia="Times New Roman"/>
          <w:sz w:val="24"/>
          <w:szCs w:val="20"/>
          <w:lang w:val="vi-VN"/>
        </w:rPr>
        <w:t xml:space="preserve">: </w:t>
      </w:r>
      <w:r w:rsidR="00B36D77">
        <w:rPr>
          <w:bCs/>
          <w:sz w:val="22"/>
          <w:lang w:val="nl-NL"/>
        </w:rPr>
        <w:t xml:space="preserve">30</w:t>
      </w:r>
      <w:r w:rsidR="00B36D77" w:rsidRPr="001A1F84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/>
      </w:r>
      <w:r w:rsidR="00AC7C33">
        <w:rPr>
          <w:bCs/>
          <w:sz w:val="22"/>
          <w:lang w:val="nl-NL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tháng</w:t>
      </w:r>
      <w:r w:rsidR="003A5B4C" w:rsidRPr="005D1149">
        <w:rPr>
          <w:rFonts w:eastAsia="Times New Roman"/>
          <w:sz w:val="24"/>
          <w:szCs w:val="20"/>
          <w:lang w:val="vi-VN"/>
        </w:rPr>
        <w:t xml:space="preserve">: 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9</w:t>
      </w:r>
      <w:r w:rsidR="00AE6EC6" w:rsidRPr="002865C7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năm</w:t>
      </w:r>
      <w:r w:rsidR="005D1149" w:rsidRPr="00CA5BE8">
        <w:rPr>
          <w:rFonts w:eastAsia="Times New Roman"/>
          <w:sz w:val="24"/>
          <w:szCs w:val="20"/>
          <w:lang w:val="vi-VN"/>
        </w:rPr>
        <w:t xml:space="preserve">: 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2003</w:t>
      </w:r>
      <w:r w:rsidR="00462243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Nơi sinh</w:t>
      </w:r>
      <w:r w:rsidR="00FE725D" w:rsidRPr="00B36D77">
        <w:rPr>
          <w:rFonts w:eastAsia="Times New Roman"/>
          <w:sz w:val="24"/>
          <w:szCs w:val="20"/>
          <w:vertAlign w:val="superscript"/>
          <w:lang w:val="vi-VN"/>
        </w:rPr>
        <w:t>(4)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(tỉnh,</w:t>
      </w:r>
      <w:r w:rsidR="00F92588" w:rsidRPr="00F92588">
        <w:rPr>
          <w:rFonts w:eastAsia="Times New Roman"/>
          <w:i/>
          <w:iCs/>
          <w:sz w:val="24"/>
          <w:szCs w:val="20"/>
          <w:lang w:val="vi-VN"/>
        </w:rPr>
        <w:t>TP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)</w:t>
      </w:r>
      <w:r w:rsidR="00CA5BE8" w:rsidRPr="00CB69D3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3D0439">
        <w:rPr>
          <w:bCs/>
          <w:sz w:val="22"/>
          <w:lang w:val="nl-NL"/>
        </w:rPr>
        <w:t/>
      </w:r>
      <w:r w:rsidR="003D0439" w:rsidRPr="001A1F84">
        <w:rPr>
          <w:bCs/>
          <w:sz w:val="22"/>
          <w:lang w:val="nl-NL"/>
        </w:rPr>
        <w:t/>
      </w:r>
      <w:r w:rsidR="003D0439">
        <w:rPr>
          <w:bCs/>
          <w:sz w:val="22"/>
          <w:lang w:val="nl-NL"/>
        </w:rPr>
        <w:t/>
      </w:r>
      <w:r w:rsidR="00B36D77">
        <w:rPr>
          <w:rFonts w:eastAsia="Times New Roman"/>
          <w:sz w:val="24"/>
          <w:szCs w:val="20"/>
          <w:lang w:val="vi-VN"/>
        </w:rPr>
        <w:tab/>
      </w:r>
    </w:p>
    <w:p w14:paraId="0CB17E9B" w14:textId="51BAC209" w:rsidR="00571803" w:rsidRPr="00BF5B97" w:rsidRDefault="00571803" w:rsidP="00E111A4">
      <w:pPr>
        <w:tabs>
          <w:tab w:val="left" w:pos="7655"/>
          <w:tab w:val="left" w:pos="11199"/>
        </w:tabs>
        <w:ind w:left="284" w:right="313"/>
        <w:rPr>
          <w:sz w:val="24"/>
          <w:szCs w:val="24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 xml:space="preserve">4. </w:t>
      </w:r>
      <w:r w:rsidRPr="00F92588">
        <w:rPr>
          <w:sz w:val="24"/>
          <w:szCs w:val="24"/>
          <w:lang w:val="vi-VN"/>
        </w:rPr>
        <w:t>Số ĐDCN/CMND</w:t>
      </w:r>
      <w:r w:rsidRPr="00F92588">
        <w:rPr>
          <w:rFonts w:eastAsia="Times New Roman"/>
          <w:spacing w:val="-10"/>
          <w:sz w:val="24"/>
          <w:szCs w:val="24"/>
          <w:vertAlign w:val="superscript"/>
          <w:lang w:val="vi-VN"/>
        </w:rPr>
        <w:t xml:space="preserve"> </w:t>
      </w:r>
      <w:r w:rsidRPr="00F92588">
        <w:rPr>
          <w:rFonts w:eastAsia="Times New Roman"/>
          <w:sz w:val="24"/>
          <w:szCs w:val="24"/>
          <w:lang w:val="vi-VN"/>
        </w:rPr>
        <w:t>(</w:t>
      </w:r>
      <w:r w:rsidR="00F92588" w:rsidRPr="00F92588">
        <w:rPr>
          <w:rFonts w:eastAsia="Times New Roman"/>
          <w:i/>
          <w:sz w:val="24"/>
          <w:szCs w:val="24"/>
          <w:lang w:val="vi-VN"/>
        </w:rPr>
        <w:t>nếu có</w:t>
      </w:r>
      <w:r w:rsidR="00F92588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 xml:space="preserve">) </w:t>
      </w:r>
      <w:r w:rsidRPr="00F92588">
        <w:rPr>
          <w:rFonts w:eastAsia="Times New Roman"/>
          <w:sz w:val="24"/>
          <w:szCs w:val="24"/>
          <w:vertAlign w:val="superscript"/>
          <w:lang w:val="vi-VN"/>
        </w:rPr>
        <w:t>(2)</w:t>
      </w:r>
      <w:r w:rsidR="00CB69D3" w:rsidRPr="00CB69D3">
        <w:rPr>
          <w:rFonts w:eastAsia="Times New Roman"/>
          <w:sz w:val="24"/>
          <w:szCs w:val="24"/>
          <w:vertAlign w:val="superscript"/>
          <w:lang w:val="vi-VN"/>
        </w:rPr>
        <w:t xml:space="preserve"> </w:t>
      </w:r>
      <w:r w:rsidR="00CB69D3" w:rsidRPr="009D23BD">
        <w:rPr>
          <w:rFonts w:eastAsia="Times New Roman"/>
          <w:sz w:val="24"/>
          <w:szCs w:val="24"/>
          <w:lang w:val="vi-VN"/>
        </w:rPr>
        <w:t xml:space="preserve">: </w:t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B14B52" w:rsidRPr="005A342C">
        <w:rPr>
          <w:i/>
          <w:iCs/>
          <w:sz w:val="24"/>
          <w:szCs w:val="24"/>
          <w:lang w:val="vi-VN"/>
        </w:rPr>
        <w:t/>
      </w:r>
      <w:r w:rsidR="00E87BC6" w:rsidRPr="005A342C">
        <w:rPr>
          <w:i/>
          <w:iCs/>
          <w:sz w:val="24"/>
          <w:szCs w:val="24"/>
          <w:lang w:val="vi-VN"/>
        </w:rPr>
        <w:t/>
      </w:r>
      <w:r w:rsidR="00CC5FD7" w:rsidRPr="005A342C">
        <w:rPr>
          <w:i/>
          <w:iCs/>
          <w:sz w:val="24"/>
          <w:szCs w:val="24"/>
          <w:lang w:val="vi-VN"/>
        </w:rPr>
        <w:t/>
      </w:r>
      <w:r w:rsidR="00E111A4">
        <w:rPr>
          <w:sz w:val="24"/>
          <w:szCs w:val="24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Ngày cấp</w:t>
      </w:r>
      <w:r w:rsidR="008D07D3" w:rsidRPr="008D07D3">
        <w:rPr>
          <w:rFonts w:eastAsia="Times New Roman"/>
          <w:sz w:val="24"/>
          <w:szCs w:val="20"/>
          <w:lang w:val="vi-VN"/>
        </w:rPr>
        <w:t xml:space="preserve">: </w:t>
      </w:r>
      <w:r w:rsidR="008D07D3" w:rsidRPr="00F65E66">
        <w:rPr>
          <w:b/>
          <w:sz w:val="22"/>
          <w:lang w:val="nl-NL"/>
        </w:rPr>
        <w:t/>
      </w:r>
      <w:r w:rsidR="008D07D3" w:rsidRPr="008B237D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ab/>
      </w:r>
    </w:p>
    <w:p w14:paraId="1052CACA" w14:textId="627BAE99" w:rsidR="00571803" w:rsidRPr="00F92588" w:rsidRDefault="00571803" w:rsidP="00DA49C7">
      <w:pPr>
        <w:tabs>
          <w:tab w:val="left" w:pos="3119"/>
          <w:tab w:val="left" w:pos="6521"/>
          <w:tab w:val="lef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5. Dân tộc</w:t>
      </w:r>
      <w:r w:rsidR="009D23BD">
        <w:rPr>
          <w:bCs/>
          <w:sz w:val="22"/>
          <w:lang w:val="nl-NL"/>
        </w:rPr>
        <w:t xml:space="preserve">: </w:t>
      </w:r>
      <w:r w:rsidR="007B0BE5">
        <w:rPr>
          <w:bCs/>
          <w:sz w:val="22"/>
          <w:lang w:val="nl-NL"/>
        </w:rPr>
        <w:t/>
      </w:r>
      <w:r w:rsidR="007B0BE5" w:rsidRPr="001A1F84">
        <w:rPr>
          <w:bCs/>
          <w:sz w:val="22"/>
          <w:lang w:val="nl-NL"/>
        </w:rPr>
        <w:t/>
      </w:r>
      <w:r w:rsidR="007B0BE5">
        <w:rPr>
          <w:bCs/>
          <w:sz w:val="22"/>
          <w:lang w:val="nl-NL"/>
        </w:rPr>
        <w:t/>
      </w:r>
      <w:r w:rsidR="007B0BE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6. Tôn giáo</w:t>
      </w:r>
      <w:r w:rsidR="006F6169" w:rsidRPr="008D2733">
        <w:rPr>
          <w:rFonts w:eastAsia="Times New Roman"/>
          <w:sz w:val="24"/>
          <w:szCs w:val="20"/>
          <w:lang w:val="vi-VN"/>
        </w:rPr>
        <w:t xml:space="preserve">: </w:t>
      </w:r>
      <w:r w:rsidR="0011645D">
        <w:rPr>
          <w:bCs/>
          <w:sz w:val="22"/>
          <w:lang w:val="nl-NL"/>
        </w:rPr>
        <w:t/>
      </w:r>
      <w:r w:rsidR="0011645D" w:rsidRPr="001A1F84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ab/>
      </w:r>
      <w:r w:rsidR="0011645D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7. Số điện thoại</w:t>
      </w:r>
      <w:r w:rsidR="00F92588" w:rsidRPr="00F92588">
        <w:rPr>
          <w:rFonts w:eastAsia="Times New Roman"/>
          <w:sz w:val="24"/>
          <w:szCs w:val="20"/>
          <w:vertAlign w:val="superscript"/>
          <w:lang w:val="vi-VN"/>
        </w:rPr>
        <w:t>(5)</w:t>
      </w:r>
      <w:r w:rsidR="00015411" w:rsidRPr="00015411">
        <w:rPr>
          <w:rFonts w:eastAsia="Times New Roman"/>
          <w:sz w:val="24"/>
          <w:szCs w:val="20"/>
          <w:vertAlign w:val="superscript"/>
          <w:lang w:val="vi-VN"/>
        </w:rPr>
        <w:t xml:space="preserve"> </w:t>
      </w:r>
      <w:r w:rsidR="008D2733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11645D" w:rsidRPr="00493502">
        <w:rPr>
          <w:rFonts w:eastAsia="Times New Roman"/>
          <w:sz w:val="24"/>
          <w:szCs w:val="20"/>
          <w:lang w:val="vi-VN"/>
        </w:rPr>
        <w:t xml:space="preserve">23</w:t>
      </w:r>
      <w:r w:rsidR="0011645D" w:rsidRPr="00493502">
        <w:rPr>
          <w:rFonts w:eastAsia="Times New Roman"/>
          <w:sz w:val="24"/>
          <w:szCs w:val="20"/>
          <w:lang w:val="vi-VN"/>
        </w:rPr>
        <w:tab/>
      </w:r>
    </w:p>
    <w:p w14:paraId="03E71721" w14:textId="769FD9AF" w:rsidR="00571803" w:rsidRPr="00F92588" w:rsidRDefault="00571803" w:rsidP="00A96390">
      <w:pPr>
        <w:tabs>
          <w:tab w:val="left" w:leader="dot" w:pos="11296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8. Địa chỉ cư trú ở nước ngoài</w:t>
      </w:r>
      <w:r w:rsidR="00084A87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72691C">
        <w:rPr>
          <w:bCs/>
          <w:sz w:val="22"/>
          <w:lang w:val="nl-NL"/>
        </w:rPr>
        <w:t/>
      </w:r>
      <w:r w:rsidR="0072691C" w:rsidRPr="009A5A8A">
        <w:rPr>
          <w:bCs/>
          <w:sz w:val="22"/>
          <w:lang w:val="nl-NL"/>
        </w:rPr>
        <w:t/>
      </w:r>
      <w:r w:rsidR="0072691C">
        <w:rPr>
          <w:bCs/>
          <w:sz w:val="22"/>
          <w:lang w:val="nl-NL"/>
        </w:rPr>
        <w:t/>
      </w:r>
    </w:p>
    <w:p w14:paraId="62B13B13" w14:textId="3B366735" w:rsidR="006554F6" w:rsidRPr="00F92588" w:rsidRDefault="00571803" w:rsidP="00D620A3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9. Địa chỉ thường trú ở trong nước trước khi xuất cảnh</w:t>
      </w:r>
      <w:r w:rsidR="00F532BC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DF023B">
        <w:rPr>
          <w:bCs/>
          <w:sz w:val="22"/>
          <w:lang w:val="nl-NL"/>
        </w:rPr>
        <w:t/>
      </w:r>
      <w:r w:rsidR="00DF023B" w:rsidRPr="00A02E60">
        <w:rPr>
          <w:bCs/>
          <w:sz w:val="22"/>
          <w:lang w:val="nl-NL"/>
        </w:rPr>
        <w:t/>
      </w:r>
      <w:r w:rsidR="00DF023B">
        <w:rPr>
          <w:bCs/>
          <w:sz w:val="22"/>
          <w:lang w:val="nl-NL"/>
        </w:rPr>
        <w:t/>
      </w:r>
    </w:p>
    <w:p w14:paraId="44343E5D" w14:textId="7837434D" w:rsidR="00571803" w:rsidRDefault="00571803" w:rsidP="007C0764">
      <w:pPr>
        <w:tabs>
          <w:tab w:val="left" w:pos="4253"/>
          <w:tab w:val="lef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10. Nghề nghiệp</w:t>
      </w:r>
      <w:r w:rsidR="00C04972" w:rsidRPr="00AD662A">
        <w:rPr>
          <w:rFonts w:eastAsia="Times New Roman"/>
          <w:sz w:val="24"/>
          <w:szCs w:val="20"/>
          <w:lang w:val="vi-VN"/>
        </w:rPr>
        <w:t xml:space="preserve">: </w:t>
      </w:r>
      <w:r w:rsidR="00120CEA">
        <w:rPr>
          <w:bCs/>
          <w:sz w:val="22"/>
          <w:lang w:val="nl-NL"/>
        </w:rPr>
        <w:t/>
      </w:r>
      <w:r w:rsidR="007C076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11. Tên và địa chỉ cơ quan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có)</w:t>
      </w:r>
      <w:r w:rsidR="00592E14" w:rsidRPr="00AD662A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203BA0" w:rsidRPr="00203BA0">
        <w:rPr>
          <w:rFonts w:eastAsia="Times New Roman"/>
          <w:i/>
          <w:iCs/>
          <w:sz w:val="24"/>
          <w:szCs w:val="20"/>
          <w:lang w:val="vi-VN"/>
        </w:rPr>
        <w:t/>
      </w:r>
      <w:r w:rsidR="00203BA0">
        <w:rPr>
          <w:rFonts w:eastAsia="Times New Roman"/>
          <w:i/>
          <w:iCs/>
          <w:sz w:val="24"/>
          <w:szCs w:val="20"/>
          <w:lang w:val="vi-VN"/>
        </w:rPr>
        <w:tab/>
      </w:r>
    </w:p>
    <w:p w14:paraId="4F805349" w14:textId="1BADB9F4" w:rsidR="00571803" w:rsidRPr="00274BCA" w:rsidRDefault="00571803" w:rsidP="00FA3734">
      <w:pPr>
        <w:tabs>
          <w:tab w:val="left" w:pos="5245"/>
          <w:tab w:val="left" w:pos="7230"/>
          <w:tab w:val="left" w:pos="9923"/>
          <w:tab w:val="lef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12. Cha: họ và tên</w:t>
      </w:r>
      <w:r w:rsidR="00AD662A" w:rsidRPr="00A42E47">
        <w:rPr>
          <w:rFonts w:eastAsia="Times New Roman"/>
          <w:sz w:val="24"/>
          <w:szCs w:val="20"/>
          <w:lang w:val="vi-VN"/>
        </w:rPr>
        <w:t xml:space="preserve">: </w:t>
      </w:r>
      <w:r w:rsidR="003E7CB4">
        <w:rPr>
          <w:bCs/>
          <w:sz w:val="22"/>
          <w:lang w:val="nl-NL"/>
        </w:rPr>
        <w:t/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CD5DE1" w:rsidRPr="0034026B">
        <w:rPr>
          <w:rFonts w:eastAsia="Times New Roman"/>
          <w:sz w:val="24"/>
          <w:szCs w:val="20"/>
          <w:lang w:val="vi-VN"/>
        </w:rPr>
        <w:t xml:space="preserve">: </w:t>
      </w:r>
      <w:r w:rsidR="00274BCA" w:rsidRPr="00274BCA">
        <w:rPr>
          <w:rFonts w:eastAsia="Times New Roman"/>
          <w:sz w:val="24"/>
          <w:szCs w:val="20"/>
          <w:lang w:val="vi-VN"/>
        </w:rPr>
        <w:t/>
      </w:r>
      <w:r w:rsidR="001D3B99" w:rsidRPr="001D3B99">
        <w:rPr>
          <w:rFonts w:eastAsia="Times New Roman"/>
          <w:sz w:val="24"/>
          <w:szCs w:val="20"/>
          <w:lang w:val="vi-VN"/>
        </w:rPr>
        <w:t/>
      </w:r>
      <w:r w:rsidR="00274BCA" w:rsidRPr="00274BCA">
        <w:rPr>
          <w:rFonts w:eastAsia="Times New Roman"/>
          <w:sz w:val="24"/>
          <w:szCs w:val="20"/>
          <w:lang w:val="vi-VN"/>
        </w:rPr>
        <w:t/>
      </w:r>
      <w:r w:rsidR="001D3B99" w:rsidRPr="001D3B99">
        <w:rPr>
          <w:rFonts w:eastAsia="Times New Roman"/>
          <w:sz w:val="24"/>
          <w:szCs w:val="20"/>
          <w:lang w:val="vi-VN"/>
        </w:rPr>
        <w:t/>
      </w:r>
      <w:r w:rsidR="00013615">
        <w:rPr>
          <w:rFonts w:eastAsia="Times New Roman"/>
          <w:sz w:val="24"/>
          <w:szCs w:val="20"/>
          <w:lang w:val="vi-VN"/>
        </w:rPr>
        <w:tab/>
      </w:r>
      <w:r w:rsidR="00274BCA">
        <w:rPr>
          <w:rFonts w:eastAsia="Times New Roman"/>
          <w:sz w:val="24"/>
          <w:szCs w:val="20"/>
          <w:lang w:val="vi-VN"/>
        </w:rPr>
        <w:tab/>
      </w:r>
    </w:p>
    <w:p w14:paraId="090801C6" w14:textId="140E2B23" w:rsidR="00571803" w:rsidRPr="00F92588" w:rsidRDefault="00571803" w:rsidP="00FA3734">
      <w:pPr>
        <w:tabs>
          <w:tab w:val="left" w:pos="5245"/>
          <w:tab w:val="left" w:pos="8505"/>
          <w:tab w:val="left" w:pos="9923"/>
          <w:tab w:val="lef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Mẹ: họ và tên</w:t>
      </w:r>
      <w:r w:rsidR="00A42E47">
        <w:rPr>
          <w:rFonts w:eastAsia="Times New Roman"/>
          <w:sz w:val="24"/>
          <w:szCs w:val="20"/>
        </w:rPr>
        <w:t xml:space="preserve">: </w:t>
      </w:r>
      <w:r w:rsidR="003E7CB4">
        <w:rPr>
          <w:bCs/>
          <w:sz w:val="22"/>
          <w:lang w:val="nl-NL"/>
        </w:rPr>
        <w:t/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</w:t>
      </w:r>
      <w:r w:rsidR="00013615">
        <w:rPr>
          <w:rFonts w:eastAsia="Times New Roman"/>
          <w:sz w:val="24"/>
          <w:szCs w:val="20"/>
        </w:rPr>
        <w:t>y</w:t>
      </w:r>
      <w:r w:rsidR="0034026B">
        <w:rPr>
          <w:rFonts w:eastAsia="Times New Roman"/>
          <w:sz w:val="24"/>
          <w:szCs w:val="20"/>
        </w:rPr>
        <w:t xml:space="preserve">: </w:t>
      </w:r>
      <w:r w:rsidR="00013615">
        <w:rPr>
          <w:rFonts w:eastAsia="Times New Roman"/>
          <w:sz w:val="24"/>
          <w:szCs w:val="20"/>
        </w:rPr>
        <w:t/>
      </w:r>
      <w:r w:rsidR="001D3B99" w:rsidRPr="001D3B99">
        <w:rPr>
          <w:rFonts w:eastAsia="Times New Roman"/>
          <w:sz w:val="24"/>
          <w:szCs w:val="20"/>
          <w:lang w:val="vi-VN"/>
        </w:rPr>
        <w:t/>
      </w:r>
      <w:r w:rsidR="00013615">
        <w:rPr>
          <w:rFonts w:eastAsia="Times New Roman"/>
          <w:sz w:val="24"/>
          <w:szCs w:val="20"/>
        </w:rPr>
        <w:t/>
      </w:r>
    </w:p>
    <w:p w14:paraId="1338ABC6" w14:textId="07418AAB" w:rsidR="00571803" w:rsidRPr="003F637B" w:rsidRDefault="00571803" w:rsidP="00DE5161">
      <w:pPr>
        <w:tabs>
          <w:tab w:val="left" w:pos="5245"/>
          <w:tab w:val="left" w:pos="7513"/>
          <w:tab w:val="left" w:pos="9356"/>
          <w:tab w:val="lef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Vợ /chồng: họ và tên</w:t>
      </w:r>
      <w:r w:rsidR="00E42CD0" w:rsidRPr="00CD5DE1">
        <w:rPr>
          <w:rFonts w:eastAsia="Times New Roman"/>
          <w:sz w:val="24"/>
          <w:szCs w:val="20"/>
          <w:lang w:val="vi-VN"/>
        </w:rPr>
        <w:t xml:space="preserve">: </w:t>
      </w:r>
      <w:r w:rsidR="005C5D05">
        <w:rPr>
          <w:bCs/>
          <w:sz w:val="22"/>
          <w:lang w:val="nl-NL"/>
        </w:rPr>
        <w:t/>
      </w:r>
      <w:r w:rsidR="005C5D05" w:rsidRPr="001A1F84">
        <w:rPr>
          <w:bCs/>
          <w:sz w:val="22"/>
          <w:lang w:val="nl-NL"/>
        </w:rPr>
        <w:t/>
      </w:r>
      <w:r w:rsidR="005C5D05">
        <w:rPr>
          <w:bCs/>
          <w:sz w:val="22"/>
          <w:lang w:val="nl-NL"/>
        </w:rPr>
        <w:t/>
      </w:r>
      <w:r w:rsidR="008F77A8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FB0C41" w:rsidRPr="007E0DD7">
        <w:rPr>
          <w:rFonts w:eastAsia="Times New Roman"/>
          <w:sz w:val="24"/>
          <w:szCs w:val="20"/>
          <w:lang w:val="vi-VN"/>
        </w:rPr>
        <w:t xml:space="preserve">: </w:t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="00EF425C" w:rsidRPr="00EF425C">
        <w:rPr>
          <w:rFonts w:eastAsia="Times New Roman"/>
          <w:sz w:val="24"/>
          <w:szCs w:val="20"/>
          <w:lang w:val="vi-VN"/>
        </w:rPr>
        <w:t/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="00BF6F97" w:rsidRPr="00BF6F97">
        <w:rPr>
          <w:rFonts w:eastAsia="Times New Roman"/>
          <w:sz w:val="24"/>
          <w:szCs w:val="20"/>
          <w:lang w:val="vi-VN"/>
        </w:rPr>
        <w:t/>
      </w:r>
      <w:r w:rsidR="003F637B">
        <w:rPr>
          <w:rFonts w:eastAsia="Times New Roman"/>
          <w:sz w:val="24"/>
          <w:szCs w:val="20"/>
          <w:lang w:val="vi-VN"/>
        </w:rPr>
        <w:tab/>
      </w:r>
    </w:p>
    <w:p w14:paraId="0022902B" w14:textId="4C51E5D7" w:rsidR="00571803" w:rsidRPr="00F92588" w:rsidRDefault="00571803" w:rsidP="00581071">
      <w:pPr>
        <w:tabs>
          <w:tab w:val="left" w:pos="6804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3</w:t>
      </w:r>
      <w:r w:rsidRPr="00F92588">
        <w:rPr>
          <w:rFonts w:eastAsia="Times New Roman"/>
          <w:sz w:val="24"/>
          <w:szCs w:val="20"/>
          <w:lang w:val="vi-VN"/>
        </w:rPr>
        <w:t>. Hộ chiếu phổ thông lần gần nhất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</w:t>
      </w:r>
      <w:r w:rsidRPr="00F92588">
        <w:rPr>
          <w:rFonts w:eastAsia="Times New Roman"/>
          <w:sz w:val="24"/>
          <w:szCs w:val="20"/>
          <w:lang w:val="vi-VN"/>
        </w:rPr>
        <w:t>) số</w:t>
      </w:r>
      <w:r w:rsidR="007E0DD7" w:rsidRPr="009C3E7A">
        <w:rPr>
          <w:rFonts w:eastAsia="Times New Roman"/>
          <w:sz w:val="24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/>
      </w:r>
      <w:r w:rsidR="005B2650" w:rsidRPr="00EC7A62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cấp</w:t>
      </w:r>
      <w:r w:rsidR="003B650A" w:rsidRPr="003B650A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ngày</w:t>
      </w:r>
      <w:r w:rsidR="009C3E7A" w:rsidRPr="00B232C6">
        <w:rPr>
          <w:rFonts w:eastAsia="Times New Roman"/>
          <w:sz w:val="24"/>
          <w:szCs w:val="20"/>
          <w:lang w:val="vi-VN"/>
        </w:rPr>
        <w:t xml:space="preserve">: </w:t>
      </w:r>
      <w:r w:rsidR="003B650A" w:rsidRPr="003B650A">
        <w:rPr>
          <w:rFonts w:eastAsia="Times New Roman"/>
          <w:sz w:val="24"/>
          <w:szCs w:val="20"/>
          <w:lang w:val="vi-VN"/>
        </w:rPr>
        <w:t/>
      </w:r>
      <w:r w:rsidR="003B650A" w:rsidRPr="00717350">
        <w:rPr>
          <w:rFonts w:eastAsia="Times New Roman"/>
          <w:sz w:val="24"/>
          <w:szCs w:val="20"/>
          <w:lang w:val="vi-VN"/>
        </w:rPr>
        <w:t/>
      </w:r>
    </w:p>
    <w:p w14:paraId="49016ECD" w14:textId="218463F2" w:rsidR="00571803" w:rsidRPr="00F92588" w:rsidRDefault="00571803" w:rsidP="00AC3FDF">
      <w:pPr>
        <w:tabs>
          <w:tab w:val="left" w:pos="11340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4</w:t>
      </w:r>
      <w:r w:rsidRPr="00F92588">
        <w:rPr>
          <w:rFonts w:eastAsia="Times New Roman"/>
          <w:sz w:val="24"/>
          <w:szCs w:val="20"/>
          <w:lang w:val="vi-VN"/>
        </w:rPr>
        <w:t>. Nội dung đề nghị</w:t>
      </w:r>
      <w:r w:rsidRPr="00F92588">
        <w:rPr>
          <w:rFonts w:eastAsia="Times New Roman"/>
          <w:szCs w:val="20"/>
          <w:vertAlign w:val="superscript"/>
          <w:lang w:val="vi-VN"/>
        </w:rPr>
        <w:t>(</w:t>
      </w:r>
      <w:r w:rsidR="00FE725D" w:rsidRPr="00B36D77">
        <w:rPr>
          <w:rFonts w:eastAsia="Times New Roman"/>
          <w:szCs w:val="20"/>
          <w:vertAlign w:val="superscript"/>
          <w:lang w:val="vi-VN"/>
        </w:rPr>
        <w:t>6</w:t>
      </w:r>
      <w:r w:rsidRPr="00F92588">
        <w:rPr>
          <w:rFonts w:eastAsia="Times New Roman"/>
          <w:szCs w:val="20"/>
          <w:vertAlign w:val="superscript"/>
          <w:lang w:val="vi-VN"/>
        </w:rPr>
        <w:t>)</w:t>
      </w:r>
      <w:r w:rsidR="00B232C6" w:rsidRPr="00284DDA">
        <w:rPr>
          <w:rFonts w:eastAsia="Times New Roman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 xml:space="preserve">Cấp hộ chiếu có gắn chíp điện tử</w:t>
      </w:r>
      <w:r w:rsidR="005B2650" w:rsidRPr="00ED4355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</w:p>
    <w:p w14:paraId="57049C9E" w14:textId="2B931210" w:rsidR="00571803" w:rsidRPr="00F92588" w:rsidRDefault="0077672A" w:rsidP="00215308">
      <w:pPr>
        <w:tabs>
          <w:tab w:val="left" w:pos="5115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E2CE6" wp14:editId="2ED817E7">
                <wp:simplePos x="0" y="0"/>
                <wp:positionH relativeFrom="column">
                  <wp:posOffset>2508250</wp:posOffset>
                </wp:positionH>
                <wp:positionV relativeFrom="paragraph">
                  <wp:posOffset>3810</wp:posOffset>
                </wp:positionV>
                <wp:extent cx="266065" cy="190500"/>
                <wp:effectExtent l="8890" t="10160" r="10795" b="8890"/>
                <wp:wrapNone/>
                <wp:docPr id="3420382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DD800" id="Rectangle 5" o:spid="_x0000_s1026" style="position:absolute;margin-left:197.5pt;margin-top:.3pt;width:20.9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"/>
            </w:pict>
          </mc:Fallback>
        </mc:AlternateContent>
      </w:r>
      <w:r w:rsidR="00334879"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49DB21" wp14:editId="5B1FA1A4">
                <wp:simplePos x="0" y="0"/>
                <wp:positionH relativeFrom="column">
                  <wp:posOffset>5791200</wp:posOffset>
                </wp:positionH>
                <wp:positionV relativeFrom="paragraph">
                  <wp:posOffset>5715</wp:posOffset>
                </wp:positionV>
                <wp:extent cx="266065" cy="190500"/>
                <wp:effectExtent l="8890" t="10160" r="10795" b="8890"/>
                <wp:wrapNone/>
                <wp:docPr id="153654999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CBFEA" id="Rectangle 5" o:spid="_x0000_s1026" style="position:absolute;margin-left:456pt;margin-top:.45pt;width:20.9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"/>
            </w:pict>
          </mc:Fallback>
        </mc:AlternateContent>
      </w:r>
      <w:r w:rsidR="00571803" w:rsidRPr="00F92588">
        <w:rPr>
          <w:rFonts w:eastAsia="Times New Roman"/>
          <w:sz w:val="24"/>
          <w:szCs w:val="20"/>
          <w:lang w:val="vi-VN"/>
        </w:rPr>
        <w:t xml:space="preserve">     Cấp hộ chiếu có gắn chíp điện tử </w:t>
      </w:r>
      <w:r w:rsidR="00C904CB" w:rsidRPr="00C904CB">
        <w:rPr>
          <w:rFonts w:eastAsia="Times New Roman"/>
          <w:sz w:val="24"/>
          <w:szCs w:val="20"/>
          <w:lang w:val="vi-VN"/>
        </w:rPr>
        <w:t xml:space="preserve">   </w:t>
      </w:r>
      <w:r w:rsidR="00571803" w:rsidRPr="00F92588">
        <w:rPr>
          <w:rFonts w:eastAsia="Times New Roman"/>
          <w:sz w:val="24"/>
          <w:szCs w:val="20"/>
          <w:lang w:val="vi-VN"/>
        </w:rPr>
        <w:tab/>
        <w:t xml:space="preserve">     Cấp hộ chiếu không gắn chíp điện tử  </w:t>
      </w:r>
    </w:p>
    <w:tbl>
      <w:tblPr>
        <w:tblW w:w="11194" w:type="dxa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21"/>
        <w:gridCol w:w="5473"/>
      </w:tblGrid>
      <w:tr w:rsidR="00C904CB" w:rsidRPr="001D3B99" w14:paraId="2D5FEBF1" w14:textId="6A20AD5B" w:rsidTr="00C904CB"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</w:tcPr>
          <w:p w14:paraId="66F94212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0368A33B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604AB71E" w14:textId="347DA03D" w:rsidR="00772D54" w:rsidRPr="00F315FC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4"/>
                <w:szCs w:val="20"/>
                <w:lang w:val="vi-VN"/>
              </w:rPr>
            </w:pPr>
            <w:r w:rsidRPr="00F92588">
              <w:rPr>
                <w:rFonts w:eastAsia="Times New Roman"/>
                <w:bCs/>
                <w:sz w:val="24"/>
                <w:szCs w:val="20"/>
                <w:lang w:val="vi-VN"/>
              </w:rPr>
              <w:t>Tôi xin cam đoan những thông tin trên là đúng sự thật.</w:t>
            </w: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02A77226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</w:tr>
      <w:tr w:rsidR="00F315FC" w:rsidRPr="001D3B99" w14:paraId="7B55826C" w14:textId="77777777" w:rsidTr="00C904CB"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</w:tcPr>
          <w:p w14:paraId="54DBFA5D" w14:textId="77777777" w:rsidR="00F315FC" w:rsidRPr="00F92588" w:rsidRDefault="00F315FC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16209735" w14:textId="77777777" w:rsidR="00F315FC" w:rsidRPr="00F92588" w:rsidRDefault="00F315FC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</w:tr>
    </w:tbl>
    <w:p w14:paraId="5F90F06E" w14:textId="77777777" w:rsidR="00F315FC" w:rsidRDefault="00F315FC" w:rsidP="00F315FC">
      <w:pPr>
        <w:spacing w:after="0" w:line="240" w:lineRule="auto"/>
        <w:ind w:left="4320" w:right="119"/>
        <w:rPr>
          <w:i/>
          <w:sz w:val="26"/>
          <w:szCs w:val="26"/>
          <w:lang w:val="vi-VN"/>
        </w:rPr>
      </w:pPr>
    </w:p>
    <w:p w14:paraId="6B4825CE" w14:textId="722D4DBC" w:rsidR="00F315FC" w:rsidRDefault="00F315FC" w:rsidP="005B1078">
      <w:pPr>
        <w:spacing w:after="0" w:line="240" w:lineRule="auto"/>
        <w:ind w:left="5760" w:right="119" w:firstLine="720"/>
        <w:rPr>
          <w:i/>
          <w:sz w:val="26"/>
          <w:szCs w:val="26"/>
          <w:lang w:val="vi-VN"/>
        </w:rPr>
      </w:pPr>
      <w:r w:rsidRPr="00F315FC">
        <w:rPr>
          <w:i/>
          <w:sz w:val="26"/>
          <w:szCs w:val="26"/>
          <w:lang w:val="vi-VN"/>
        </w:rPr>
        <w:t xml:space="preserve">Làm tại </w:t>
      </w:r>
      <w:r w:rsidR="00D92AF2" w:rsidRPr="00D92AF2">
        <w:rPr>
          <w:i/>
          <w:sz w:val="26"/>
          <w:szCs w:val="26"/>
          <w:lang w:val="vi-VN"/>
        </w:rPr>
        <w:t>Ú</w:t>
      </w:r>
      <w:r w:rsidR="00D92AF2" w:rsidRPr="007109F5">
        <w:rPr>
          <w:i/>
          <w:sz w:val="26"/>
          <w:szCs w:val="26"/>
          <w:lang w:val="vi-VN"/>
        </w:rPr>
        <w:t>c</w:t>
      </w:r>
      <w:r w:rsidRPr="00F315FC">
        <w:rPr>
          <w:i/>
          <w:sz w:val="26"/>
          <w:szCs w:val="26"/>
          <w:lang w:val="vi-VN"/>
        </w:rPr>
        <w:t xml:space="preserve"> ngày 14 tháng</w:t>
      </w:r>
      <w:r w:rsidR="002E621D" w:rsidRPr="002E621D">
        <w:rPr>
          <w:i/>
          <w:sz w:val="26"/>
          <w:szCs w:val="26"/>
          <w:lang w:val="vi-VN"/>
        </w:rPr>
        <w:t xml:space="preserve"> </w:t>
      </w:r>
      <w:r w:rsidRPr="00F315FC">
        <w:rPr>
          <w:i/>
          <w:sz w:val="26"/>
          <w:szCs w:val="26"/>
          <w:lang w:val="vi-VN"/>
        </w:rPr>
        <w:t xml:space="preserve">3 năm 2024</w:t>
      </w:r>
    </w:p>
    <w:p w14:paraId="2B8B5836" w14:textId="56649229" w:rsidR="00F315FC" w:rsidRPr="00F315FC" w:rsidRDefault="00F315FC" w:rsidP="00F315FC">
      <w:pPr>
        <w:spacing w:after="0" w:line="240" w:lineRule="auto"/>
        <w:ind w:left="6480" w:right="119" w:firstLine="720"/>
        <w:jc w:val="both"/>
        <w:rPr>
          <w:b/>
          <w:bCs/>
          <w:i/>
          <w:sz w:val="26"/>
          <w:szCs w:val="26"/>
          <w:lang w:val="vi-VN"/>
        </w:rPr>
      </w:pPr>
      <w:r w:rsidRPr="00F315FC">
        <w:rPr>
          <w:b/>
          <w:bCs/>
          <w:i/>
          <w:sz w:val="26"/>
          <w:szCs w:val="26"/>
          <w:lang w:val="vi-VN"/>
        </w:rPr>
        <w:t>Người đề nghị (5)</w:t>
      </w:r>
    </w:p>
    <w:p w14:paraId="3BDC0995" w14:textId="1BC3D1DB" w:rsidR="00F92588" w:rsidRDefault="00F315FC" w:rsidP="00F315FC">
      <w:pPr>
        <w:spacing w:after="0" w:line="240" w:lineRule="auto"/>
        <w:ind w:left="6480" w:right="119" w:firstLine="720"/>
        <w:jc w:val="both"/>
        <w:rPr>
          <w:sz w:val="26"/>
          <w:szCs w:val="26"/>
          <w:lang w:val="vi-VN"/>
        </w:rPr>
      </w:pPr>
      <w:r w:rsidRPr="00F315FC">
        <w:rPr>
          <w:i/>
          <w:sz w:val="26"/>
          <w:szCs w:val="26"/>
          <w:lang w:val="vi-VN"/>
        </w:rPr>
        <w:t>(Ký, ghi rõ họ tên)</w:t>
      </w:r>
    </w:p>
    <w:p w14:paraId="7FC81A35" w14:textId="77777777" w:rsidR="00783F54" w:rsidRPr="00F315FC" w:rsidRDefault="00783F54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368651C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6FB9DB1" w14:textId="77777777" w:rsidR="00571803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177BC3DC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2F39EB8" w14:textId="77777777" w:rsidR="008A1A89" w:rsidRDefault="008A1A89" w:rsidP="008A1A89">
      <w:pPr>
        <w:spacing w:after="0" w:line="240" w:lineRule="auto"/>
        <w:ind w:left="6480" w:right="119" w:firstLine="720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A99F4EA" w14:textId="77777777" w:rsidR="008A1A89" w:rsidRDefault="008A1A89" w:rsidP="008A1A89">
      <w:pPr>
        <w:spacing w:after="0" w:line="240" w:lineRule="auto"/>
        <w:ind w:left="6480" w:right="119" w:firstLine="720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711963B5" w14:textId="77777777" w:rsidR="008A1A89" w:rsidRPr="00363486" w:rsidRDefault="008A1A89" w:rsidP="008A1A89">
      <w:pPr>
        <w:spacing w:after="0" w:line="240" w:lineRule="auto"/>
        <w:ind w:left="6480" w:right="119" w:firstLine="720"/>
        <w:jc w:val="both"/>
        <w:rPr>
          <w:rFonts w:eastAsia="Times New Roman"/>
          <w:b/>
          <w:bCs/>
          <w:sz w:val="26"/>
          <w:szCs w:val="26"/>
          <w:lang w:val="vi-VN"/>
        </w:rPr>
      </w:pPr>
    </w:p>
    <w:p w14:paraId="16A0370A" w14:textId="5F5593F1" w:rsidR="00F315FC" w:rsidRPr="008A1A89" w:rsidRDefault="00F315FC" w:rsidP="008A1A89">
      <w:pPr>
        <w:spacing w:after="0" w:line="240" w:lineRule="auto"/>
        <w:ind w:left="6480" w:right="119" w:firstLine="720"/>
        <w:jc w:val="both"/>
        <w:rPr>
          <w:rFonts w:eastAsia="Times New Roman"/>
          <w:b/>
          <w:bCs/>
          <w:sz w:val="20"/>
          <w:szCs w:val="20"/>
          <w:lang w:val="vi-VN"/>
        </w:rPr>
      </w:pPr>
      <w:r w:rsidRPr="00420902">
        <w:rPr>
          <w:rFonts w:eastAsia="Times New Roman"/>
          <w:b/>
          <w:bCs/>
          <w:sz w:val="26"/>
          <w:szCs w:val="26"/>
        </w:rPr>
        <w:t xml:space="preserve">test  test tên</w:t>
      </w:r>
    </w:p>
    <w:p w14:paraId="25890CAB" w14:textId="5392DBB3" w:rsidR="00F315FC" w:rsidRPr="00F92588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58"/>
        <w:gridCol w:w="8580"/>
      </w:tblGrid>
      <w:tr w:rsidR="00571803" w:rsidRPr="001D3B99" w14:paraId="205C5DA7" w14:textId="77777777" w:rsidTr="004703C6">
        <w:tc>
          <w:tcPr>
            <w:tcW w:w="2858" w:type="dxa"/>
            <w:shd w:val="clear" w:color="auto" w:fill="auto"/>
          </w:tcPr>
          <w:p w14:paraId="0DDD63D3" w14:textId="77777777" w:rsidR="00571803" w:rsidRPr="00F92588" w:rsidRDefault="00334879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noProof/>
                <w:sz w:val="24"/>
                <w:szCs w:val="20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6CA014" wp14:editId="4D461A86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0</wp:posOffset>
                      </wp:positionV>
                      <wp:extent cx="1341120" cy="1557020"/>
                      <wp:effectExtent l="12065" t="5715" r="8890" b="8890"/>
                      <wp:wrapNone/>
                      <wp:docPr id="22653693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155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B3C2F0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4B4A52F8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D5DCF81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2EE78C9" w14:textId="77777777" w:rsidR="00571803" w:rsidRPr="005B0DB2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B0DB2">
                                    <w:rPr>
                                      <w:sz w:val="24"/>
                                    </w:rPr>
                                    <w:t>Ảnh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619C604E" w14:textId="77777777" w:rsidR="00571803" w:rsidRPr="000F13C4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(2</w:t>
                                  </w:r>
                                  <w:r w:rsidRPr="000F13C4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CA014" id="Text Box 7" o:spid="_x0000_s1027" type="#_x0000_t202" style="position:absolute;left:0;text-align:left;margin-left:5.5pt;margin-top:0;width:105.6pt;height:1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">
                      <v:textbox>
                        <w:txbxContent>
                          <w:p w14:paraId="40B3C2F0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4A52F8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5DCF81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EE78C9" w14:textId="77777777" w:rsidR="00571803" w:rsidRPr="005B0DB2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Ảnh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619C604E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80" w:type="dxa"/>
            <w:shd w:val="clear" w:color="auto" w:fill="auto"/>
          </w:tcPr>
          <w:p w14:paraId="014B44F0" w14:textId="77777777" w:rsidR="00571803" w:rsidRPr="00F92588" w:rsidRDefault="00571803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bCs/>
                <w:sz w:val="20"/>
                <w:szCs w:val="20"/>
                <w:lang w:val="vi-VN"/>
              </w:rPr>
              <w:t>Chú thích:</w:t>
            </w:r>
          </w:p>
          <w:p w14:paraId="3FA04FE7" w14:textId="77777777" w:rsidR="00571803" w:rsidRPr="00F92588" w:rsidRDefault="00571803" w:rsidP="004703C6">
            <w:pPr>
              <w:spacing w:after="0" w:line="240" w:lineRule="auto"/>
              <w:ind w:left="315" w:right="119" w:hanging="315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(1) Người đề nghị điền đầy đủ thông tin ghi trong mẫu, không được thêm bớt.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</w:t>
            </w:r>
          </w:p>
          <w:p w14:paraId="04262AE9" w14:textId="77777777" w:rsidR="00571803" w:rsidRPr="00F92588" w:rsidRDefault="00571803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(2) 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Ảnh </w:t>
            </w:r>
            <w:r w:rsidRPr="00F92588">
              <w:rPr>
                <w:i/>
                <w:sz w:val="20"/>
                <w:szCs w:val="20"/>
                <w:lang w:val="vi-VN"/>
              </w:rPr>
              <w:t>mới chụp không quá 06 tháng, cỡ 4cm x 6cm, mặt nhìn thẳng, đầu để trần, rõ mặt, rõ hai tai, không đeo kính, trang phục lịch sự, phông ảnh nền trắng.</w:t>
            </w:r>
          </w:p>
          <w:p w14:paraId="4748F15B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(3) Họ, chữ đệm và tên viết bằng chữ in hoa.</w:t>
            </w:r>
          </w:p>
          <w:p w14:paraId="545FF930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(4) Nếu sinh ra ở nước ngoài thì ghi tên quốc gia.</w:t>
            </w:r>
          </w:p>
          <w:p w14:paraId="00E78B12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(5) Ghi số điện thoại liên lạc ở nước ngoài và số điện thoại của thân nhân thường xuyên liên hệ ở Việt Nam (nếu có)</w:t>
            </w:r>
          </w:p>
          <w:p w14:paraId="4DCEE2D7" w14:textId="77777777" w:rsidR="00571803" w:rsidRPr="00F92588" w:rsidRDefault="00571803" w:rsidP="004703C6">
            <w:pPr>
              <w:spacing w:after="0" w:line="240" w:lineRule="auto"/>
              <w:jc w:val="both"/>
              <w:rPr>
                <w:spacing w:val="-1"/>
                <w:sz w:val="24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6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Ghi cụ thể: Đề nghị cấp hộ chiếu lần đầu hoặc từ lần thứ hai; đề nghị khác nếu có (ghi rõ lý do). </w:t>
            </w:r>
            <w:r w:rsidRPr="00F92588">
              <w:rPr>
                <w:rFonts w:eastAsia="Times New Roman"/>
                <w:bCs/>
                <w:i/>
                <w:iCs/>
                <w:spacing w:val="-1"/>
                <w:sz w:val="20"/>
                <w:szCs w:val="20"/>
                <w:lang w:val="vi-VN"/>
              </w:rPr>
              <w:t>Trường hợp đề nghị cấp hộ chiếu có (hoặc không) gắn chíp điện tử thì đánh dấu (X) vào ô tương ứng.</w:t>
            </w:r>
            <w:r w:rsidRPr="00F92588">
              <w:rPr>
                <w:rFonts w:eastAsia="Times New Roman"/>
                <w:i/>
                <w:spacing w:val="-1"/>
                <w:sz w:val="20"/>
                <w:szCs w:val="20"/>
                <w:lang w:val="vi-VN"/>
              </w:rPr>
              <w:t xml:space="preserve"> </w:t>
            </w:r>
          </w:p>
          <w:p w14:paraId="14E13FE1" w14:textId="77777777" w:rsidR="00571803" w:rsidRPr="00F92588" w:rsidRDefault="00571803" w:rsidP="00F92588">
            <w:pPr>
              <w:spacing w:after="0" w:line="240" w:lineRule="auto"/>
              <w:ind w:right="119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7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 Đối với người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mất năng lực hành vi dân sự, có khó khăn trong nhận thức và làm chủ hành vi, người chưa đủ 14 tuổi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thì người đại diện hợp pháp ký thay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>.</w:t>
            </w:r>
          </w:p>
        </w:tc>
      </w:tr>
    </w:tbl>
    <w:p w14:paraId="12818B0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3B230CCF" w14:textId="77777777" w:rsidR="00DE37F4" w:rsidRPr="00F92588" w:rsidRDefault="00DE37F4">
      <w:pPr>
        <w:rPr>
          <w:lang w:val="vi-VN"/>
        </w:rPr>
      </w:pPr>
    </w:p>
    <w:sectPr w:rsidR="00DE37F4" w:rsidRPr="00F92588" w:rsidSect="004703C6">
      <w:headerReference w:type="default" r:id="rId7"/>
      <w:pgSz w:w="11909" w:h="16834" w:code="9"/>
      <w:pgMar w:top="58" w:right="113" w:bottom="0" w:left="284" w:header="0" w:footer="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F7047" w14:textId="77777777" w:rsidR="00750CA1" w:rsidRDefault="00750CA1" w:rsidP="00571803">
      <w:pPr>
        <w:spacing w:after="0" w:line="240" w:lineRule="auto"/>
      </w:pPr>
      <w:r>
        <w:separator/>
      </w:r>
    </w:p>
  </w:endnote>
  <w:endnote w:type="continuationSeparator" w:id="0">
    <w:p w14:paraId="6AA2F62D" w14:textId="77777777" w:rsidR="00750CA1" w:rsidRDefault="00750CA1" w:rsidP="00571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8B875" w14:textId="77777777" w:rsidR="00750CA1" w:rsidRDefault="00750CA1" w:rsidP="00571803">
      <w:pPr>
        <w:spacing w:after="0" w:line="240" w:lineRule="auto"/>
      </w:pPr>
      <w:r>
        <w:separator/>
      </w:r>
    </w:p>
  </w:footnote>
  <w:footnote w:type="continuationSeparator" w:id="0">
    <w:p w14:paraId="193531A6" w14:textId="77777777" w:rsidR="00750CA1" w:rsidRDefault="00750CA1" w:rsidP="00571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FAB5" w14:textId="77777777" w:rsidR="004703C6" w:rsidRDefault="004703C6" w:rsidP="004703C6">
    <w:pPr>
      <w:pStyle w:val="utrang"/>
      <w:spacing w:after="0"/>
      <w:rPr>
        <w:rFonts w:ascii="Times New Roman" w:eastAsia="Times New Roman" w:hAnsi="Times New Roman"/>
        <w:b/>
        <w:sz w:val="20"/>
        <w:szCs w:val="20"/>
      </w:rPr>
    </w:pPr>
    <w:r>
      <w:tab/>
    </w:r>
    <w:r>
      <w:tab/>
    </w:r>
    <w:r>
      <w:rPr>
        <w:rFonts w:ascii="Times New Roman" w:eastAsia="Times New Roman" w:hAnsi="Times New Roman"/>
        <w:b/>
        <w:sz w:val="20"/>
        <w:szCs w:val="20"/>
      </w:rPr>
      <w:t xml:space="preserve">                                                                                        </w:t>
    </w:r>
  </w:p>
  <w:p w14:paraId="56D7DC4D" w14:textId="77777777" w:rsidR="004703C6" w:rsidRPr="00C61DFA" w:rsidRDefault="004703C6" w:rsidP="004703C6">
    <w:pPr>
      <w:pStyle w:val="utrang"/>
      <w:spacing w:after="0"/>
      <w:rPr>
        <w:rFonts w:ascii="Times New Roman" w:eastAsia="Times New Roman" w:hAnsi="Times New Roman"/>
        <w:b/>
        <w:i/>
        <w:sz w:val="20"/>
        <w:szCs w:val="20"/>
      </w:rPr>
    </w:pP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</w:p>
  <w:p w14:paraId="322B5B34" w14:textId="77777777" w:rsidR="004703C6" w:rsidRPr="0070735D" w:rsidRDefault="004703C6" w:rsidP="00571803">
    <w:pPr>
      <w:pStyle w:val="utrang"/>
      <w:spacing w:after="0"/>
    </w:pPr>
    <w:r w:rsidRPr="007D48A5">
      <w:tab/>
    </w:r>
    <w:r w:rsidRPr="007D48A5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02"/>
    <w:rsid w:val="000068F7"/>
    <w:rsid w:val="00013615"/>
    <w:rsid w:val="00015411"/>
    <w:rsid w:val="0006284B"/>
    <w:rsid w:val="00065AA5"/>
    <w:rsid w:val="00084A87"/>
    <w:rsid w:val="0011645D"/>
    <w:rsid w:val="00120CEA"/>
    <w:rsid w:val="001779DA"/>
    <w:rsid w:val="001C30A0"/>
    <w:rsid w:val="001C7B94"/>
    <w:rsid w:val="001D3B99"/>
    <w:rsid w:val="00203BA0"/>
    <w:rsid w:val="00215308"/>
    <w:rsid w:val="00247D9B"/>
    <w:rsid w:val="002637FA"/>
    <w:rsid w:val="00272FAA"/>
    <w:rsid w:val="00274BCA"/>
    <w:rsid w:val="00284DDA"/>
    <w:rsid w:val="00285934"/>
    <w:rsid w:val="002865C7"/>
    <w:rsid w:val="0029334F"/>
    <w:rsid w:val="002A6156"/>
    <w:rsid w:val="002B263D"/>
    <w:rsid w:val="002E621D"/>
    <w:rsid w:val="003244C2"/>
    <w:rsid w:val="00334879"/>
    <w:rsid w:val="0034026B"/>
    <w:rsid w:val="00353F77"/>
    <w:rsid w:val="003633A6"/>
    <w:rsid w:val="00363486"/>
    <w:rsid w:val="003A5B4C"/>
    <w:rsid w:val="003B650A"/>
    <w:rsid w:val="003B6C00"/>
    <w:rsid w:val="003D0439"/>
    <w:rsid w:val="003D7F25"/>
    <w:rsid w:val="003E10AD"/>
    <w:rsid w:val="003E239C"/>
    <w:rsid w:val="003E7CB4"/>
    <w:rsid w:val="003F637B"/>
    <w:rsid w:val="004050EF"/>
    <w:rsid w:val="00420902"/>
    <w:rsid w:val="00427F32"/>
    <w:rsid w:val="004441A7"/>
    <w:rsid w:val="00451B24"/>
    <w:rsid w:val="00462243"/>
    <w:rsid w:val="004703C6"/>
    <w:rsid w:val="0047116D"/>
    <w:rsid w:val="00493502"/>
    <w:rsid w:val="004D365E"/>
    <w:rsid w:val="004D5F49"/>
    <w:rsid w:val="004F5BC0"/>
    <w:rsid w:val="004F6A9C"/>
    <w:rsid w:val="00500599"/>
    <w:rsid w:val="005443ED"/>
    <w:rsid w:val="00571803"/>
    <w:rsid w:val="005763A1"/>
    <w:rsid w:val="00581071"/>
    <w:rsid w:val="00582671"/>
    <w:rsid w:val="00592E14"/>
    <w:rsid w:val="00594420"/>
    <w:rsid w:val="005A342C"/>
    <w:rsid w:val="005B1078"/>
    <w:rsid w:val="005B2650"/>
    <w:rsid w:val="005C3979"/>
    <w:rsid w:val="005C5D05"/>
    <w:rsid w:val="005D1149"/>
    <w:rsid w:val="005E4166"/>
    <w:rsid w:val="005F1E24"/>
    <w:rsid w:val="00626A73"/>
    <w:rsid w:val="006554F6"/>
    <w:rsid w:val="00671EC7"/>
    <w:rsid w:val="00672AFA"/>
    <w:rsid w:val="00673644"/>
    <w:rsid w:val="00675C06"/>
    <w:rsid w:val="00677E2D"/>
    <w:rsid w:val="006A18D1"/>
    <w:rsid w:val="006C2D10"/>
    <w:rsid w:val="006E189A"/>
    <w:rsid w:val="006F6169"/>
    <w:rsid w:val="007109F5"/>
    <w:rsid w:val="00717350"/>
    <w:rsid w:val="00721AD8"/>
    <w:rsid w:val="0072691C"/>
    <w:rsid w:val="00750CA1"/>
    <w:rsid w:val="00772D54"/>
    <w:rsid w:val="007741C6"/>
    <w:rsid w:val="0077672A"/>
    <w:rsid w:val="00783F54"/>
    <w:rsid w:val="007B0BE5"/>
    <w:rsid w:val="007C0764"/>
    <w:rsid w:val="007E0DD7"/>
    <w:rsid w:val="00831177"/>
    <w:rsid w:val="00842A9C"/>
    <w:rsid w:val="00845112"/>
    <w:rsid w:val="00851A62"/>
    <w:rsid w:val="00856D1F"/>
    <w:rsid w:val="008A1A89"/>
    <w:rsid w:val="008B5101"/>
    <w:rsid w:val="008D07D3"/>
    <w:rsid w:val="008D2733"/>
    <w:rsid w:val="008F77A8"/>
    <w:rsid w:val="0091253F"/>
    <w:rsid w:val="00915F53"/>
    <w:rsid w:val="009429AB"/>
    <w:rsid w:val="00955D15"/>
    <w:rsid w:val="009631E1"/>
    <w:rsid w:val="009731F6"/>
    <w:rsid w:val="009C3E7A"/>
    <w:rsid w:val="009D23BD"/>
    <w:rsid w:val="009E0625"/>
    <w:rsid w:val="009E132F"/>
    <w:rsid w:val="009F56DE"/>
    <w:rsid w:val="009F585B"/>
    <w:rsid w:val="00A12CF8"/>
    <w:rsid w:val="00A22A4F"/>
    <w:rsid w:val="00A42E47"/>
    <w:rsid w:val="00A70E4F"/>
    <w:rsid w:val="00A96390"/>
    <w:rsid w:val="00AA736D"/>
    <w:rsid w:val="00AB6172"/>
    <w:rsid w:val="00AC3FDF"/>
    <w:rsid w:val="00AC7C33"/>
    <w:rsid w:val="00AD662A"/>
    <w:rsid w:val="00AE6EC6"/>
    <w:rsid w:val="00B07774"/>
    <w:rsid w:val="00B14B52"/>
    <w:rsid w:val="00B232C6"/>
    <w:rsid w:val="00B234DF"/>
    <w:rsid w:val="00B36D77"/>
    <w:rsid w:val="00B46E31"/>
    <w:rsid w:val="00B92461"/>
    <w:rsid w:val="00BB4606"/>
    <w:rsid w:val="00BD4765"/>
    <w:rsid w:val="00BF5B97"/>
    <w:rsid w:val="00BF6F97"/>
    <w:rsid w:val="00C01D41"/>
    <w:rsid w:val="00C04972"/>
    <w:rsid w:val="00C25102"/>
    <w:rsid w:val="00C63152"/>
    <w:rsid w:val="00C84223"/>
    <w:rsid w:val="00C904CB"/>
    <w:rsid w:val="00CA5BE8"/>
    <w:rsid w:val="00CB69D3"/>
    <w:rsid w:val="00CC5FD7"/>
    <w:rsid w:val="00CD4B7A"/>
    <w:rsid w:val="00CD5DE1"/>
    <w:rsid w:val="00D35186"/>
    <w:rsid w:val="00D620A3"/>
    <w:rsid w:val="00D646AC"/>
    <w:rsid w:val="00D8267D"/>
    <w:rsid w:val="00D92AF2"/>
    <w:rsid w:val="00DA49C7"/>
    <w:rsid w:val="00DB02D4"/>
    <w:rsid w:val="00DC72EA"/>
    <w:rsid w:val="00DE37F4"/>
    <w:rsid w:val="00DE5161"/>
    <w:rsid w:val="00DF023B"/>
    <w:rsid w:val="00E1012E"/>
    <w:rsid w:val="00E111A4"/>
    <w:rsid w:val="00E419B2"/>
    <w:rsid w:val="00E42CD0"/>
    <w:rsid w:val="00E62D07"/>
    <w:rsid w:val="00E703BC"/>
    <w:rsid w:val="00E87BC6"/>
    <w:rsid w:val="00EF3478"/>
    <w:rsid w:val="00EF425C"/>
    <w:rsid w:val="00F20E47"/>
    <w:rsid w:val="00F315FC"/>
    <w:rsid w:val="00F532BC"/>
    <w:rsid w:val="00F918BD"/>
    <w:rsid w:val="00F92588"/>
    <w:rsid w:val="00FA3734"/>
    <w:rsid w:val="00FB072A"/>
    <w:rsid w:val="00FB0C41"/>
    <w:rsid w:val="00FB1B1E"/>
    <w:rsid w:val="00FE725D"/>
    <w:rsid w:val="00FF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F33"/>
  <w15:chartTrackingRefBased/>
  <w15:docId w15:val="{EED03480-54C5-438A-8961-1DD14805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rsid w:val="00571803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utrangChar">
    <w:name w:val="Đầu trang Char"/>
    <w:link w:val="utrang"/>
    <w:rsid w:val="00571803"/>
    <w:rPr>
      <w:rFonts w:ascii="Calibri" w:hAnsi="Calibri"/>
      <w:sz w:val="22"/>
      <w:szCs w:val="22"/>
    </w:rPr>
  </w:style>
  <w:style w:type="paragraph" w:styleId="Chntrang">
    <w:name w:val="footer"/>
    <w:basedOn w:val="Binhthng"/>
    <w:link w:val="ChntrangChar"/>
    <w:uiPriority w:val="99"/>
    <w:unhideWhenUsed/>
    <w:rsid w:val="00571803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link w:val="Chntrang"/>
    <w:uiPriority w:val="99"/>
    <w:rsid w:val="00571803"/>
    <w:rPr>
      <w:sz w:val="28"/>
      <w:szCs w:val="28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F92588"/>
    <w:rPr>
      <w:sz w:val="20"/>
      <w:szCs w:val="20"/>
    </w:rPr>
  </w:style>
  <w:style w:type="character" w:customStyle="1" w:styleId="VnbanCcchuChar">
    <w:name w:val="Văn bản Cước chú Char"/>
    <w:link w:val="VnbanCcchu"/>
    <w:uiPriority w:val="99"/>
    <w:semiHidden/>
    <w:rsid w:val="00F92588"/>
    <w:rPr>
      <w:lang w:val="en-US" w:eastAsia="en-US"/>
    </w:rPr>
  </w:style>
  <w:style w:type="character" w:styleId="ThamchiuCcchu">
    <w:name w:val="footnote reference"/>
    <w:uiPriority w:val="99"/>
    <w:semiHidden/>
    <w:unhideWhenUsed/>
    <w:rsid w:val="00F92588"/>
    <w:rPr>
      <w:vertAlign w:val="superscript"/>
    </w:rPr>
  </w:style>
  <w:style w:type="table" w:styleId="LiBang">
    <w:name w:val="Table Grid"/>
    <w:basedOn w:val="BangThngthng"/>
    <w:uiPriority w:val="39"/>
    <w:rsid w:val="00F20E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2_22-23\Thuc_tap_tot_nghiep\PHAPLYVIETNAM\backend\M&#7851;u-TK02-m&#7899;i%20(2).dot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9D63B-627E-4B4F-8812-3954E4DEA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Mẫu-TK02-mới (2)</Template>
  <TotalTime>204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KHOA</dc:creator>
  <cp:keywords/>
  <dc:description/>
  <cp:lastModifiedBy>Phạm Đăng Khoa</cp:lastModifiedBy>
  <cp:revision>562</cp:revision>
  <dcterms:created xsi:type="dcterms:W3CDTF">2023-08-14T07:48:00Z</dcterms:created>
  <dcterms:modified xsi:type="dcterms:W3CDTF">2023-11-08T18:50:00Z</dcterms:modified>
</cp:coreProperties>
</file>