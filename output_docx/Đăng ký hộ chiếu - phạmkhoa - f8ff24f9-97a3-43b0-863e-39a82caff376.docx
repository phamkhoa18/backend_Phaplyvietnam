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6C0EC0C1" w:rsidR="00571803" w:rsidRPr="00F92588" w:rsidRDefault="00571803" w:rsidP="00915F53">
      <w:pPr>
        <w:tabs>
          <w:tab w:val="left" w:leader="dot" w:pos="3402"/>
          <w:tab w:val="left" w:leader="dot" w:pos="8364"/>
        </w:tabs>
        <w:spacing w:before="40" w:after="80"/>
        <w:rPr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 </w:t>
      </w:r>
      <w:r w:rsidR="00F92588" w:rsidRPr="00F92588">
        <w:rPr>
          <w:color w:val="000000"/>
          <w:sz w:val="26"/>
          <w:szCs w:val="26"/>
          <w:lang w:val="vi-VN"/>
        </w:rPr>
        <w:t>...</w:t>
      </w:r>
      <w:r w:rsidR="00B36D77" w:rsidRPr="00B36D77">
        <w:rPr>
          <w:sz w:val="22"/>
          <w:lang w:val="nl-NL"/>
        </w:rPr>
        <w:t xml:space="preserve"> </w:t>
      </w:r>
      <w:r w:rsidR="00B36D77" w:rsidRPr="00091F0E">
        <w:rPr>
          <w:sz w:val="22"/>
          <w:lang w:val="nl-NL"/>
        </w:rPr>
        <w:t xml:space="preserve">phạm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Pr="00F92588">
        <w:rPr>
          <w:color w:val="000000"/>
          <w:sz w:val="24"/>
          <w:szCs w:val="24"/>
          <w:lang w:val="vi-VN"/>
        </w:rPr>
        <w:t>...</w:t>
      </w:r>
      <w:r w:rsidR="00B36D77" w:rsidRPr="00B36D77">
        <w:rPr>
          <w:bCs/>
          <w:sz w:val="22"/>
          <w:lang w:val="nl-NL"/>
        </w:rPr>
        <w:t xml:space="preserve"> </w:t>
      </w:r>
      <w:r w:rsidR="00B36D77" w:rsidRPr="00091F0E">
        <w:rPr>
          <w:bCs/>
          <w:sz w:val="22"/>
          <w:lang w:val="nl-NL"/>
        </w:rPr>
        <w:t xml:space="preserve">khoa</w:t>
      </w:r>
      <w:r w:rsidR="00B36D77">
        <w:rPr>
          <w:color w:val="000000"/>
          <w:sz w:val="24"/>
          <w:szCs w:val="24"/>
          <w:lang w:val="vi-VN"/>
        </w:rPr>
        <w:tab/>
      </w:r>
      <w:r w:rsidR="00F92588" w:rsidRPr="00F92588">
        <w:rPr>
          <w:color w:val="000000"/>
          <w:sz w:val="24"/>
          <w:szCs w:val="24"/>
          <w:vertAlign w:val="superscript"/>
          <w:lang w:val="vi-VN"/>
        </w:rPr>
        <w:t>3)</w:t>
      </w:r>
      <w:r w:rsidR="00F92588" w:rsidRPr="00F92588">
        <w:rPr>
          <w:color w:val="000000"/>
          <w:sz w:val="24"/>
          <w:szCs w:val="24"/>
          <w:lang w:val="vi-VN"/>
        </w:rPr>
        <w:t xml:space="preserve"> </w:t>
      </w:r>
      <w:r w:rsidRPr="00F92588">
        <w:rPr>
          <w:color w:val="000000"/>
          <w:sz w:val="24"/>
          <w:szCs w:val="24"/>
          <w:lang w:val="vi-VN"/>
        </w:rPr>
        <w:t>2. Giới tính: Nam □  Nữ □</w:t>
      </w:r>
    </w:p>
    <w:p w14:paraId="115889F7" w14:textId="2CE7E9A9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B36D77">
        <w:rPr>
          <w:bCs/>
          <w:sz w:val="22"/>
          <w:lang w:val="nl-NL"/>
        </w:rPr>
        <w:t xml:space="preserve">30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tháng..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9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2003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).</w:t>
      </w:r>
      <w:r w:rsidR="003D0439" w:rsidRPr="003D0439">
        <w:rPr>
          <w:bCs/>
          <w:sz w:val="22"/>
          <w:lang w:val="nl-NL"/>
        </w:rPr>
        <w:t xml:space="preserve"> </w:t>
      </w:r>
      <w:r w:rsidR="003D0439">
        <w:rPr>
          <w:bCs/>
          <w:sz w:val="22"/>
          <w:lang w:val="nl-NL"/>
        </w:rPr>
        <w:t xml:space="preserve">Tphcm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00BDB1B8" w:rsidR="00571803" w:rsidRPr="00BF6F97" w:rsidRDefault="00571803" w:rsidP="00717350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2023-08-16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8878F57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7B0BE5" w:rsidRPr="007B0BE5">
        <w:rPr>
          <w:bCs/>
          <w:sz w:val="22"/>
          <w:lang w:val="nl-NL"/>
        </w:rPr>
        <w:t xml:space="preserve">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77777777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72691C" w:rsidRPr="0072691C">
        <w:rPr>
          <w:rFonts w:eastAsia="Times New Roman"/>
          <w:sz w:val="24"/>
          <w:szCs w:val="20"/>
          <w:lang w:val="vi-VN"/>
        </w:rPr>
        <w:t xml:space="preserve"> </w:t>
      </w:r>
      <w:r w:rsidR="0072691C">
        <w:rPr>
          <w:bCs/>
          <w:sz w:val="22"/>
          <w:lang w:val="nl-NL"/>
        </w:rPr>
        <w:t xml:space="preserve">2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77777777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DF023B" w:rsidRPr="00DF023B">
        <w:rPr>
          <w:rFonts w:eastAsia="Times New Roman"/>
          <w:sz w:val="24"/>
          <w:szCs w:val="20"/>
          <w:lang w:val="vi-VN"/>
        </w:rPr>
        <w:t xml:space="preserve"> </w:t>
      </w:r>
      <w:r w:rsidR="00DF023B">
        <w:rPr>
          <w:bCs/>
          <w:sz w:val="22"/>
          <w:lang w:val="nl-NL"/>
        </w:rPr>
        <w:t xml:space="preserve">2323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77777777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10. Nghề nghiệp </w:t>
      </w:r>
      <w:r w:rsidR="00120CEA">
        <w:rPr>
          <w:bCs/>
          <w:sz w:val="22"/>
          <w:lang w:val="nl-NL"/>
        </w:rPr>
        <w:t xml:space="preserve">Lập trình viên</w:t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D646AC" w:rsidRPr="00D646AC">
        <w:rPr>
          <w:rFonts w:eastAsia="Times New Roman"/>
          <w:i/>
          <w:iCs/>
          <w:sz w:val="24"/>
          <w:szCs w:val="20"/>
          <w:lang w:val="vi-VN"/>
        </w:rPr>
        <w:t xml:space="preserve">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502385A1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 </w:t>
      </w:r>
      <w:r w:rsidR="003E7CB4">
        <w:rPr>
          <w:bCs/>
          <w:sz w:val="22"/>
          <w:lang w:val="nl-NL"/>
        </w:rPr>
        <w:t xml:space="preserve">phạm ngọc vĩnh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sinh ngày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20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9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2003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61818789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D646AC" w:rsidRPr="00013615">
        <w:rPr>
          <w:rFonts w:eastAsia="Times New Roman"/>
          <w:sz w:val="24"/>
          <w:szCs w:val="20"/>
          <w:lang w:val="vi-VN"/>
        </w:rPr>
        <w:t xml:space="preserve"> </w:t>
      </w:r>
      <w:r w:rsidR="003E7CB4">
        <w:rPr>
          <w:bCs/>
          <w:sz w:val="22"/>
          <w:lang w:val="nl-NL"/>
        </w:rPr>
        <w:t xml:space="preserve">võ thị thanh tuyết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 xml:space="preserve">y 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8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1970</w:t>
      </w:r>
      <w:r w:rsidR="00013615">
        <w:rPr>
          <w:rFonts w:eastAsia="Times New Roman"/>
          <w:sz w:val="24"/>
          <w:szCs w:val="20"/>
        </w:rPr>
        <w:tab/>
      </w:r>
    </w:p>
    <w:p w14:paraId="1338ABC6" w14:textId="3BB90996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 </w:t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0E4F6C9E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B2650">
        <w:rPr>
          <w:bCs/>
          <w:sz w:val="22"/>
          <w:lang w:val="nl-NL"/>
        </w:rPr>
        <w:t xml:space="preserve">3434343</w:t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30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/9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/1023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7777777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Pr="00F92588">
        <w:rPr>
          <w:rFonts w:eastAsia="Times New Roman"/>
          <w:szCs w:val="20"/>
          <w:lang w:val="vi-VN"/>
        </w:rPr>
        <w:t> 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77777777" w:rsidR="00571803" w:rsidRPr="00F92588" w:rsidRDefault="00334879" w:rsidP="00571803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13684E6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941E28" wp14:editId="0455B77B">
                <wp:simplePos x="0" y="0"/>
                <wp:positionH relativeFrom="column">
                  <wp:posOffset>2516505</wp:posOffset>
                </wp:positionH>
                <wp:positionV relativeFrom="paragraph">
                  <wp:posOffset>5715</wp:posOffset>
                </wp:positionV>
                <wp:extent cx="257175" cy="180975"/>
                <wp:effectExtent l="10795" t="10160" r="8255" b="8890"/>
                <wp:wrapNone/>
                <wp:docPr id="16742074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05009" id="Rectangle 4" o:spid="_x0000_s1026" style="position:absolute;margin-left:198.15pt;margin-top:.45pt;width:20.2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FV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/mi&#10;WMw5kxQqbvIl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914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571803" w:rsidRPr="00BF6F97" w14:paraId="2D5FEBF1" w14:textId="77777777" w:rsidTr="004703C6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BF6F97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D1B4" w14:textId="77777777" w:rsidR="00D32825" w:rsidRDefault="00D32825" w:rsidP="00571803">
      <w:pPr>
        <w:spacing w:after="0" w:line="240" w:lineRule="auto"/>
      </w:pPr>
      <w:r>
        <w:separator/>
      </w:r>
    </w:p>
  </w:endnote>
  <w:endnote w:type="continuationSeparator" w:id="0">
    <w:p w14:paraId="13968C79" w14:textId="77777777" w:rsidR="00D32825" w:rsidRDefault="00D32825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873B" w14:textId="77777777" w:rsidR="00D32825" w:rsidRDefault="00D32825" w:rsidP="00571803">
      <w:pPr>
        <w:spacing w:after="0" w:line="240" w:lineRule="auto"/>
      </w:pPr>
      <w:r>
        <w:separator/>
      </w:r>
    </w:p>
  </w:footnote>
  <w:footnote w:type="continuationSeparator" w:id="0">
    <w:p w14:paraId="5D4B4B53" w14:textId="77777777" w:rsidR="00D32825" w:rsidRDefault="00D32825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6284B"/>
    <w:rsid w:val="0011645D"/>
    <w:rsid w:val="00120CEA"/>
    <w:rsid w:val="00203BA0"/>
    <w:rsid w:val="00247D9B"/>
    <w:rsid w:val="00274BCA"/>
    <w:rsid w:val="0029334F"/>
    <w:rsid w:val="002B263D"/>
    <w:rsid w:val="00334879"/>
    <w:rsid w:val="003633A6"/>
    <w:rsid w:val="003B650A"/>
    <w:rsid w:val="003D0439"/>
    <w:rsid w:val="003D7F25"/>
    <w:rsid w:val="003E10AD"/>
    <w:rsid w:val="003E7CB4"/>
    <w:rsid w:val="003F637B"/>
    <w:rsid w:val="004703C6"/>
    <w:rsid w:val="00493502"/>
    <w:rsid w:val="004D365E"/>
    <w:rsid w:val="004F5BC0"/>
    <w:rsid w:val="004F6A9C"/>
    <w:rsid w:val="00571803"/>
    <w:rsid w:val="00582671"/>
    <w:rsid w:val="005B2650"/>
    <w:rsid w:val="005C3979"/>
    <w:rsid w:val="005C5D05"/>
    <w:rsid w:val="006554F6"/>
    <w:rsid w:val="00671EC7"/>
    <w:rsid w:val="00717350"/>
    <w:rsid w:val="0072691C"/>
    <w:rsid w:val="007B0BE5"/>
    <w:rsid w:val="008B5101"/>
    <w:rsid w:val="008D07D3"/>
    <w:rsid w:val="00915F53"/>
    <w:rsid w:val="009631E1"/>
    <w:rsid w:val="009731F6"/>
    <w:rsid w:val="009E0625"/>
    <w:rsid w:val="009F585B"/>
    <w:rsid w:val="00A22A4F"/>
    <w:rsid w:val="00AA736D"/>
    <w:rsid w:val="00B07774"/>
    <w:rsid w:val="00B36D77"/>
    <w:rsid w:val="00BD4765"/>
    <w:rsid w:val="00BF6F97"/>
    <w:rsid w:val="00CD4B7A"/>
    <w:rsid w:val="00D32825"/>
    <w:rsid w:val="00D646AC"/>
    <w:rsid w:val="00D8267D"/>
    <w:rsid w:val="00DE37F4"/>
    <w:rsid w:val="00DF023B"/>
    <w:rsid w:val="00E1012E"/>
    <w:rsid w:val="00E703BC"/>
    <w:rsid w:val="00F20E47"/>
    <w:rsid w:val="00F918BD"/>
    <w:rsid w:val="00F92588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83</cp:revision>
  <dcterms:created xsi:type="dcterms:W3CDTF">2023-08-14T07:48:00Z</dcterms:created>
  <dcterms:modified xsi:type="dcterms:W3CDTF">2023-08-14T12:24:00Z</dcterms:modified>
</cp:coreProperties>
</file>