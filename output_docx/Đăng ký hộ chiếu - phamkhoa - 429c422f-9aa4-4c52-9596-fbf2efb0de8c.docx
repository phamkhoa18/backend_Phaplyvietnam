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pham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khoa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30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9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2003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Tphcm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7FDE5B1" w:rsidR="00571803" w:rsidRPr="00CC5FD7" w:rsidRDefault="00571803" w:rsidP="00CC5FD7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7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9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7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E87BC6">
        <w:rPr>
          <w:sz w:val="24"/>
          <w:szCs w:val="24"/>
        </w:rPr>
        <w:t/>
      </w:r>
      <w:r w:rsidR="00CC5FD7">
        <w:rPr>
          <w:sz w:val="24"/>
          <w:szCs w:val="24"/>
        </w:rPr>
        <w:t/>
      </w:r>
      <w:r w:rsidR="00BF6F97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2023-08-02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Kinh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Kinh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859932114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Úc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CÚ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 xml:space="preserve">wew</w:t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 xml:space="preserve">ewe</w:t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2323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232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232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 xml:space="preserve">2323</w:t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2323</w:t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232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232</w:t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232323</w:t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23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/232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/32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không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9E132F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3EB418F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sz w:val="20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i/>
          <w:iCs/>
          <w:sz w:val="24"/>
          <w:szCs w:val="20"/>
          <w:lang w:val="vi-VN"/>
        </w:rPr>
        <w:t>Làm tại.......................ngày......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tháng.....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năm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....................... </w:t>
      </w:r>
      <w:r w:rsidRPr="00F92588">
        <w:rPr>
          <w:rFonts w:eastAsia="Times New Roman"/>
          <w:sz w:val="20"/>
          <w:szCs w:val="20"/>
          <w:lang w:val="vi-VN"/>
        </w:rPr>
        <w:t xml:space="preserve">  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</w:t>
      </w:r>
    </w:p>
    <w:p w14:paraId="033EEFF5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sz w:val="20"/>
          <w:szCs w:val="20"/>
          <w:lang w:val="vi-VN"/>
        </w:rPr>
      </w:pP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Người đề nghị</w:t>
      </w:r>
      <w:r w:rsidRPr="00F92588">
        <w:rPr>
          <w:rFonts w:eastAsia="Times New Roman"/>
          <w:szCs w:val="20"/>
          <w:vertAlign w:val="superscript"/>
          <w:lang w:val="vi-VN"/>
        </w:rPr>
        <w:t>(5)</w:t>
      </w:r>
      <w:r w:rsidRPr="00F92588">
        <w:rPr>
          <w:rFonts w:eastAsia="Times New Roman"/>
          <w:b/>
          <w:szCs w:val="20"/>
          <w:lang w:val="vi-VN"/>
        </w:rPr>
        <w:t xml:space="preserve">                                         </w:t>
      </w:r>
    </w:p>
    <w:p w14:paraId="208837CA" w14:textId="77777777" w:rsidR="00571803" w:rsidRPr="00F92588" w:rsidRDefault="00571803" w:rsidP="00571803">
      <w:pPr>
        <w:spacing w:before="40" w:after="0" w:line="240" w:lineRule="auto"/>
        <w:jc w:val="both"/>
        <w:rPr>
          <w:rFonts w:eastAsia="Times New Roman"/>
          <w:bCs/>
          <w:sz w:val="24"/>
          <w:szCs w:val="20"/>
          <w:lang w:val="vi-VN"/>
        </w:rPr>
      </w:pP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(</w:t>
      </w:r>
      <w:r w:rsidRPr="00F92588">
        <w:rPr>
          <w:rFonts w:eastAsia="Times New Roman"/>
          <w:bCs/>
          <w:i/>
          <w:iCs/>
          <w:sz w:val="24"/>
          <w:szCs w:val="20"/>
          <w:lang w:val="vi-VN"/>
        </w:rPr>
        <w:t>Ký, ghi rõ họ tên</w:t>
      </w:r>
      <w:r w:rsidRPr="00F92588">
        <w:rPr>
          <w:rFonts w:eastAsia="Times New Roman"/>
          <w:bCs/>
          <w:sz w:val="24"/>
          <w:szCs w:val="20"/>
          <w:lang w:val="vi-VN"/>
        </w:rPr>
        <w:t>)</w:t>
      </w:r>
      <w:r w:rsidRPr="00F92588">
        <w:rPr>
          <w:rFonts w:eastAsia="Times New Roman"/>
          <w:sz w:val="20"/>
          <w:szCs w:val="20"/>
          <w:lang w:val="vi-VN"/>
        </w:rPr>
        <w:t xml:space="preserve">                                 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 xml:space="preserve">   </w:t>
      </w:r>
    </w:p>
    <w:p w14:paraId="24D0F330" w14:textId="77777777" w:rsidR="00571803" w:rsidRPr="00F92588" w:rsidRDefault="00571803" w:rsidP="00571803">
      <w:pPr>
        <w:spacing w:before="40" w:after="0" w:line="240" w:lineRule="auto"/>
        <w:ind w:left="-105" w:firstLine="420"/>
        <w:rPr>
          <w:rFonts w:eastAsia="Times New Roman"/>
          <w:bCs/>
          <w:sz w:val="20"/>
          <w:szCs w:val="20"/>
          <w:lang w:val="vi-VN"/>
        </w:rPr>
      </w:pPr>
      <w:r w:rsidRPr="00F92588">
        <w:rPr>
          <w:rFonts w:eastAsia="Times New Roman"/>
          <w:b/>
          <w:bCs/>
          <w:i/>
          <w:iCs/>
          <w:szCs w:val="20"/>
          <w:lang w:val="vi-VN"/>
        </w:rPr>
        <w:t xml:space="preserve">  </w:t>
      </w:r>
    </w:p>
    <w:p w14:paraId="7F0E48C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0A2FE3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DC0995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9E132F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838F" w14:textId="77777777" w:rsidR="005443ED" w:rsidRDefault="005443ED" w:rsidP="00571803">
      <w:pPr>
        <w:spacing w:after="0" w:line="240" w:lineRule="auto"/>
      </w:pPr>
      <w:r>
        <w:separator/>
      </w:r>
    </w:p>
  </w:endnote>
  <w:endnote w:type="continuationSeparator" w:id="0">
    <w:p w14:paraId="3B48A41D" w14:textId="77777777" w:rsidR="005443ED" w:rsidRDefault="005443ED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780F" w14:textId="77777777" w:rsidR="005443ED" w:rsidRDefault="005443ED" w:rsidP="00571803">
      <w:pPr>
        <w:spacing w:after="0" w:line="240" w:lineRule="auto"/>
      </w:pPr>
      <w:r>
        <w:separator/>
      </w:r>
    </w:p>
  </w:footnote>
  <w:footnote w:type="continuationSeparator" w:id="0">
    <w:p w14:paraId="0852B1D3" w14:textId="77777777" w:rsidR="005443ED" w:rsidRDefault="005443ED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72FAA"/>
    <w:rsid w:val="00274BCA"/>
    <w:rsid w:val="00284DDA"/>
    <w:rsid w:val="0029334F"/>
    <w:rsid w:val="002A6156"/>
    <w:rsid w:val="002B263D"/>
    <w:rsid w:val="003244C2"/>
    <w:rsid w:val="00334879"/>
    <w:rsid w:val="0034026B"/>
    <w:rsid w:val="00353F77"/>
    <w:rsid w:val="003633A6"/>
    <w:rsid w:val="003A5B4C"/>
    <w:rsid w:val="003B650A"/>
    <w:rsid w:val="003B6C00"/>
    <w:rsid w:val="003D0439"/>
    <w:rsid w:val="003D7F25"/>
    <w:rsid w:val="003E10AD"/>
    <w:rsid w:val="003E7CB4"/>
    <w:rsid w:val="003F637B"/>
    <w:rsid w:val="004050EF"/>
    <w:rsid w:val="00451B24"/>
    <w:rsid w:val="004703C6"/>
    <w:rsid w:val="00493502"/>
    <w:rsid w:val="004D365E"/>
    <w:rsid w:val="004F5BC0"/>
    <w:rsid w:val="004F6A9C"/>
    <w:rsid w:val="00500599"/>
    <w:rsid w:val="005443ED"/>
    <w:rsid w:val="00571803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A18D1"/>
    <w:rsid w:val="006E189A"/>
    <w:rsid w:val="006F6169"/>
    <w:rsid w:val="00717350"/>
    <w:rsid w:val="00721AD8"/>
    <w:rsid w:val="0072691C"/>
    <w:rsid w:val="0077672A"/>
    <w:rsid w:val="007B0BE5"/>
    <w:rsid w:val="007E0DD7"/>
    <w:rsid w:val="00831177"/>
    <w:rsid w:val="00842A9C"/>
    <w:rsid w:val="00845112"/>
    <w:rsid w:val="00856D1F"/>
    <w:rsid w:val="008B5101"/>
    <w:rsid w:val="008D07D3"/>
    <w:rsid w:val="008D2733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22A4F"/>
    <w:rsid w:val="00A42E47"/>
    <w:rsid w:val="00A70E4F"/>
    <w:rsid w:val="00AA736D"/>
    <w:rsid w:val="00AB6172"/>
    <w:rsid w:val="00AD662A"/>
    <w:rsid w:val="00B07774"/>
    <w:rsid w:val="00B14B52"/>
    <w:rsid w:val="00B232C6"/>
    <w:rsid w:val="00B234DF"/>
    <w:rsid w:val="00B36D77"/>
    <w:rsid w:val="00BD4765"/>
    <w:rsid w:val="00BF6F97"/>
    <w:rsid w:val="00C01D41"/>
    <w:rsid w:val="00C04972"/>
    <w:rsid w:val="00C84223"/>
    <w:rsid w:val="00C904CB"/>
    <w:rsid w:val="00CA5BE8"/>
    <w:rsid w:val="00CB69D3"/>
    <w:rsid w:val="00CC5FD7"/>
    <w:rsid w:val="00CD4B7A"/>
    <w:rsid w:val="00CD5DE1"/>
    <w:rsid w:val="00D35186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E87BC6"/>
    <w:rsid w:val="00F20E47"/>
    <w:rsid w:val="00F532BC"/>
    <w:rsid w:val="00F918BD"/>
    <w:rsid w:val="00F92588"/>
    <w:rsid w:val="00FB072A"/>
    <w:rsid w:val="00FB0C41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181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320</cp:revision>
  <dcterms:created xsi:type="dcterms:W3CDTF">2023-08-14T07:48:00Z</dcterms:created>
  <dcterms:modified xsi:type="dcterms:W3CDTF">2023-08-14T15:15:00Z</dcterms:modified>
</cp:coreProperties>
</file>