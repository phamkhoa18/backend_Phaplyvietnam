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3C670997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phạm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đăng khoa</w:t>
      </w:r>
      <w:r w:rsidR="00B36D77" w:rsidRPr="00091F0E">
        <w:rPr>
          <w:bCs/>
          <w:sz w:val="22"/>
          <w:lang w:val="nl-NL"/>
        </w:rPr>
        <w:t/>
      </w:r>
      <w:r w:rsidR="00E679E1">
        <w:rPr>
          <w:bCs/>
          <w:sz w:val="22"/>
          <w:lang w:val="nl-NL"/>
        </w:rPr>
        <w:t xml:space="preserve">                            </w:t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1C06AC39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>:</w:t>
      </w:r>
      <w:r w:rsidR="00753370" w:rsidRPr="00753370">
        <w:rPr>
          <w:bCs/>
          <w:sz w:val="22"/>
          <w:lang w:val="vi-VN"/>
        </w:rPr>
        <w:t xml:space="preserve"> 30 tháng 09 năm 2003</w:t>
      </w:r>
      <w:r w:rsidR="00753370" w:rsidRPr="00B65D98">
        <w:rPr>
          <w:bCs/>
          <w:sz w:val="22"/>
          <w:lang w:val="vi-VN"/>
        </w:rPr>
        <w:t/>
      </w:r>
      <w:r w:rsidR="00753370" w:rsidRPr="00753370">
        <w:rPr>
          <w:bCs/>
          <w:sz w:val="22"/>
          <w:lang w:val="vi-VN"/>
        </w:rPr>
        <w:t/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tphcm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9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12/12/2001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kinh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không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0859932114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84D bến phú định p16 q8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84D bến phú định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 xml:space="preserve">web</w:t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 xml:space="preserve">84D bến phú định p16 q8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Phạm Đăng Khoa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2003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khoa mẹ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2001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 xml:space="preserve">khoa cha</w:t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2005</w:t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324324234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01/06/2025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không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753370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753370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3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6 năm 2025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phạm đăng khoa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753370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3F209" w14:textId="77777777" w:rsidR="00E072DD" w:rsidRDefault="00E072DD" w:rsidP="00571803">
      <w:pPr>
        <w:spacing w:after="0" w:line="240" w:lineRule="auto"/>
      </w:pPr>
      <w:r>
        <w:separator/>
      </w:r>
    </w:p>
  </w:endnote>
  <w:endnote w:type="continuationSeparator" w:id="0">
    <w:p w14:paraId="120D221D" w14:textId="77777777" w:rsidR="00E072DD" w:rsidRDefault="00E072D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4C674" w14:textId="77777777" w:rsidR="00E072DD" w:rsidRDefault="00E072DD" w:rsidP="00571803">
      <w:pPr>
        <w:spacing w:after="0" w:line="240" w:lineRule="auto"/>
      </w:pPr>
      <w:r>
        <w:separator/>
      </w:r>
    </w:p>
  </w:footnote>
  <w:footnote w:type="continuationSeparator" w:id="0">
    <w:p w14:paraId="0EA431B7" w14:textId="77777777" w:rsidR="00E072DD" w:rsidRDefault="00E072D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694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53370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65D98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072DD"/>
    <w:rsid w:val="00E1012E"/>
    <w:rsid w:val="00E111A4"/>
    <w:rsid w:val="00E419B2"/>
    <w:rsid w:val="00E42CD0"/>
    <w:rsid w:val="00E62D07"/>
    <w:rsid w:val="00E679E1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(2).dotx</Template>
  <TotalTime>205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568</cp:revision>
  <dcterms:created xsi:type="dcterms:W3CDTF">2023-08-14T07:48:00Z</dcterms:created>
  <dcterms:modified xsi:type="dcterms:W3CDTF">2025-06-03T04:32:00Z</dcterms:modified>
</cp:coreProperties>
</file>