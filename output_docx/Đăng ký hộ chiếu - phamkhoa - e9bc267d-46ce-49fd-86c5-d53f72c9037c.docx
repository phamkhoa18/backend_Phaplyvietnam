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pham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khoa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9E132F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F6F97" w:rsidRPr="005A342C">
        <w:rPr>
          <w:i/>
          <w:iCs/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29/12/2023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Kinh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Phật Giáo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0859932114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TPHCM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TPHCM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phạm ngọc Vĩnh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07/12/2023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võ thị thanh tuyết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14/12/2023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không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2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12 năm 2023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pham khoa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